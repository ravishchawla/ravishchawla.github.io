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C3477" w14:textId="71D66EE9" w:rsidR="006A76C9" w:rsidRPr="000661BC" w:rsidRDefault="009C67E9" w:rsidP="006A76C9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Ravish Chawla</w:t>
      </w:r>
    </w:p>
    <w:p w14:paraId="2145929F" w14:textId="77777777" w:rsidR="006A76C9" w:rsidRDefault="006A76C9" w:rsidP="006A76C9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0516ABFE" w14:textId="2B4C4389" w:rsidR="006A76C9" w:rsidRPr="008B6F69" w:rsidRDefault="006A76C9" w:rsidP="006A76C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661BC">
        <w:rPr>
          <w:rFonts w:ascii="Arial" w:hAnsi="Arial" w:cs="Arial"/>
          <w:b/>
          <w:bCs/>
          <w:sz w:val="20"/>
          <w:szCs w:val="20"/>
        </w:rPr>
        <w:t>Contact Details</w:t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8B6F69">
        <w:rPr>
          <w:rFonts w:ascii="Arial" w:hAnsi="Arial" w:cs="Arial"/>
          <w:b/>
          <w:sz w:val="20"/>
          <w:szCs w:val="20"/>
        </w:rPr>
        <w:t>M</w:t>
      </w:r>
      <w:r>
        <w:rPr>
          <w:rFonts w:ascii="Arial" w:hAnsi="Arial" w:cs="Arial"/>
          <w:b/>
          <w:sz w:val="20"/>
          <w:szCs w:val="20"/>
        </w:rPr>
        <w:t>obile phone</w:t>
      </w:r>
      <w:r w:rsidRPr="008B6F69">
        <w:rPr>
          <w:rFonts w:ascii="Arial" w:hAnsi="Arial" w:cs="Arial"/>
          <w:b/>
          <w:sz w:val="20"/>
          <w:szCs w:val="20"/>
        </w:rPr>
        <w:t xml:space="preserve">: </w:t>
      </w:r>
      <w:r w:rsidR="009C67E9">
        <w:rPr>
          <w:rFonts w:ascii="Arial" w:hAnsi="Arial" w:cs="Arial"/>
          <w:b/>
          <w:sz w:val="20"/>
          <w:szCs w:val="20"/>
        </w:rPr>
        <w:t>+1 (678) 332-6565</w:t>
      </w:r>
    </w:p>
    <w:p w14:paraId="51D0D4A9" w14:textId="71B2F86C" w:rsidR="006A76C9" w:rsidRDefault="006A76C9" w:rsidP="006A76C9">
      <w:pPr>
        <w:autoSpaceDE w:val="0"/>
        <w:autoSpaceDN w:val="0"/>
        <w:adjustRightInd w:val="0"/>
        <w:ind w:left="2160"/>
        <w:rPr>
          <w:rFonts w:ascii="Arial" w:hAnsi="Arial" w:cs="Arial"/>
          <w:b/>
          <w:sz w:val="20"/>
          <w:szCs w:val="20"/>
        </w:rPr>
      </w:pPr>
      <w:r w:rsidRPr="008B6F69">
        <w:rPr>
          <w:rFonts w:ascii="Arial" w:hAnsi="Arial" w:cs="Arial"/>
          <w:b/>
          <w:sz w:val="20"/>
          <w:szCs w:val="20"/>
        </w:rPr>
        <w:t>E</w:t>
      </w:r>
      <w:r>
        <w:rPr>
          <w:rFonts w:ascii="Arial" w:hAnsi="Arial" w:cs="Arial"/>
          <w:b/>
          <w:sz w:val="20"/>
          <w:szCs w:val="20"/>
        </w:rPr>
        <w:t>mail:</w:t>
      </w:r>
      <w:r w:rsidR="009C67E9">
        <w:rPr>
          <w:rFonts w:ascii="Arial" w:hAnsi="Arial" w:cs="Arial"/>
          <w:b/>
          <w:sz w:val="20"/>
          <w:szCs w:val="20"/>
        </w:rPr>
        <w:t xml:space="preserve"> ravishchawla@gmail.com</w:t>
      </w:r>
    </w:p>
    <w:p w14:paraId="537B49BC" w14:textId="77777777" w:rsidR="006A76C9" w:rsidRPr="008B6F69" w:rsidRDefault="006A76C9" w:rsidP="006A76C9">
      <w:pPr>
        <w:autoSpaceDE w:val="0"/>
        <w:autoSpaceDN w:val="0"/>
        <w:adjustRightInd w:val="0"/>
        <w:ind w:left="2160"/>
        <w:rPr>
          <w:rFonts w:ascii="Arial" w:hAnsi="Arial" w:cs="Arial"/>
          <w:b/>
          <w:sz w:val="20"/>
          <w:szCs w:val="20"/>
        </w:rPr>
      </w:pPr>
    </w:p>
    <w:p w14:paraId="3BC8922E" w14:textId="77777777" w:rsidR="006A76C9" w:rsidRPr="000661BC" w:rsidRDefault="006A76C9" w:rsidP="006A76C9">
      <w:pPr>
        <w:pBdr>
          <w:bottom w:val="single" w:sz="4" w:space="1" w:color="auto"/>
        </w:pBdr>
        <w:autoSpaceDE w:val="0"/>
        <w:autoSpaceDN w:val="0"/>
        <w:adjustRightInd w:val="0"/>
        <w:spacing w:after="120"/>
        <w:rPr>
          <w:rFonts w:ascii="Arial" w:hAnsi="Arial" w:cs="Arial"/>
          <w:b/>
          <w:bCs/>
          <w:sz w:val="20"/>
          <w:szCs w:val="20"/>
        </w:rPr>
      </w:pPr>
      <w:r w:rsidRPr="000661BC">
        <w:rPr>
          <w:rFonts w:ascii="Arial" w:hAnsi="Arial" w:cs="Arial"/>
          <w:b/>
          <w:bCs/>
          <w:sz w:val="20"/>
          <w:szCs w:val="20"/>
        </w:rPr>
        <w:t>Education</w:t>
      </w:r>
    </w:p>
    <w:p w14:paraId="189CC33C" w14:textId="0F15C0A4" w:rsidR="006A76C9" w:rsidRPr="000661BC" w:rsidRDefault="00B02565" w:rsidP="006A76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Geor</w:t>
      </w:r>
      <w:r w:rsidR="006560E1">
        <w:rPr>
          <w:rFonts w:ascii="Arial" w:hAnsi="Arial" w:cs="Arial"/>
          <w:b/>
          <w:bCs/>
          <w:sz w:val="20"/>
          <w:szCs w:val="20"/>
        </w:rPr>
        <w:t xml:space="preserve">gia Institute </w:t>
      </w:r>
      <w:r w:rsidR="004E1D60">
        <w:rPr>
          <w:rFonts w:ascii="Arial" w:hAnsi="Arial" w:cs="Arial"/>
          <w:b/>
          <w:bCs/>
          <w:sz w:val="20"/>
          <w:szCs w:val="20"/>
        </w:rPr>
        <w:t>of Technology</w:t>
      </w:r>
      <w:r w:rsidR="006A76C9" w:rsidRPr="000661BC">
        <w:rPr>
          <w:rFonts w:ascii="Arial" w:hAnsi="Arial" w:cs="Arial"/>
          <w:b/>
          <w:bCs/>
          <w:sz w:val="20"/>
          <w:szCs w:val="20"/>
        </w:rPr>
        <w:t xml:space="preserve">, </w:t>
      </w:r>
      <w:r w:rsidR="004E1D60">
        <w:rPr>
          <w:rFonts w:ascii="Arial" w:hAnsi="Arial" w:cs="Arial"/>
          <w:b/>
          <w:bCs/>
          <w:sz w:val="20"/>
          <w:szCs w:val="20"/>
        </w:rPr>
        <w:t>Atlanta</w:t>
      </w:r>
      <w:r w:rsidR="006A76C9" w:rsidRPr="000661BC">
        <w:rPr>
          <w:rFonts w:ascii="Arial" w:hAnsi="Arial" w:cs="Arial"/>
          <w:b/>
          <w:bCs/>
          <w:sz w:val="20"/>
          <w:szCs w:val="20"/>
        </w:rPr>
        <w:t>,</w:t>
      </w:r>
      <w:r w:rsidR="004E1D60">
        <w:rPr>
          <w:rFonts w:ascii="Arial" w:hAnsi="Arial" w:cs="Arial"/>
          <w:b/>
          <w:bCs/>
          <w:sz w:val="20"/>
          <w:szCs w:val="20"/>
        </w:rPr>
        <w:t xml:space="preserve"> USA</w:t>
      </w:r>
      <w:r w:rsidR="006A76C9" w:rsidRPr="000661BC">
        <w:rPr>
          <w:rFonts w:ascii="Arial" w:hAnsi="Arial" w:cs="Arial"/>
          <w:b/>
          <w:bCs/>
          <w:sz w:val="20"/>
          <w:szCs w:val="20"/>
        </w:rPr>
        <w:tab/>
      </w:r>
      <w:r w:rsidR="006A76C9" w:rsidRPr="000661BC">
        <w:rPr>
          <w:rFonts w:ascii="Arial" w:hAnsi="Arial" w:cs="Arial"/>
          <w:b/>
          <w:bCs/>
          <w:sz w:val="20"/>
          <w:szCs w:val="20"/>
        </w:rPr>
        <w:tab/>
      </w:r>
      <w:r w:rsidR="006A76C9" w:rsidRPr="000661BC">
        <w:rPr>
          <w:rFonts w:ascii="Arial" w:hAnsi="Arial" w:cs="Arial"/>
          <w:b/>
          <w:bCs/>
          <w:sz w:val="20"/>
          <w:szCs w:val="20"/>
        </w:rPr>
        <w:tab/>
      </w:r>
      <w:r w:rsidR="006A76C9" w:rsidRPr="000661BC">
        <w:rPr>
          <w:rFonts w:ascii="Arial" w:hAnsi="Arial" w:cs="Arial"/>
          <w:b/>
          <w:bCs/>
          <w:sz w:val="20"/>
          <w:szCs w:val="20"/>
        </w:rPr>
        <w:tab/>
      </w:r>
      <w:r w:rsidR="006A76C9" w:rsidRPr="000661BC">
        <w:rPr>
          <w:rFonts w:ascii="Arial" w:hAnsi="Arial" w:cs="Arial"/>
          <w:b/>
          <w:bCs/>
          <w:sz w:val="20"/>
          <w:szCs w:val="20"/>
        </w:rPr>
        <w:tab/>
      </w:r>
      <w:r w:rsidR="00222A95">
        <w:rPr>
          <w:rFonts w:ascii="Arial" w:hAnsi="Arial" w:cs="Arial"/>
          <w:b/>
          <w:bCs/>
          <w:sz w:val="20"/>
          <w:szCs w:val="20"/>
        </w:rPr>
        <w:t xml:space="preserve">        </w:t>
      </w:r>
      <w:r w:rsidR="00222A95">
        <w:rPr>
          <w:rFonts w:ascii="Arial" w:hAnsi="Arial" w:cs="Arial"/>
          <w:sz w:val="20"/>
          <w:szCs w:val="20"/>
        </w:rPr>
        <w:t>2015-2017</w:t>
      </w:r>
      <w:r w:rsidR="006A76C9" w:rsidRPr="000661BC">
        <w:rPr>
          <w:rFonts w:ascii="Arial" w:hAnsi="Arial" w:cs="Arial"/>
          <w:b/>
          <w:bCs/>
          <w:sz w:val="20"/>
          <w:szCs w:val="20"/>
        </w:rPr>
        <w:tab/>
      </w:r>
    </w:p>
    <w:p w14:paraId="50FA8413" w14:textId="63E206E8" w:rsidR="006A76C9" w:rsidRPr="000661BC" w:rsidRDefault="004426CB" w:rsidP="006A76C9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Masters of Science</w:t>
      </w:r>
      <w:proofErr w:type="gramEnd"/>
      <w:r>
        <w:rPr>
          <w:rFonts w:ascii="Arial" w:hAnsi="Arial" w:cs="Arial"/>
          <w:sz w:val="20"/>
          <w:szCs w:val="20"/>
        </w:rPr>
        <w:t xml:space="preserve"> in Machine Learning</w:t>
      </w:r>
      <w:r w:rsidR="00BE1A26">
        <w:rPr>
          <w:rFonts w:ascii="Arial" w:hAnsi="Arial" w:cs="Arial"/>
          <w:sz w:val="20"/>
          <w:szCs w:val="20"/>
        </w:rPr>
        <w:t xml:space="preserve">. </w:t>
      </w:r>
      <w:r w:rsidR="00977819">
        <w:rPr>
          <w:rFonts w:ascii="Arial" w:hAnsi="Arial" w:cs="Arial"/>
          <w:sz w:val="20"/>
          <w:szCs w:val="20"/>
        </w:rPr>
        <w:t>GPA: 3.9 / 4.0</w:t>
      </w:r>
      <w:r w:rsidR="00AE55EC">
        <w:rPr>
          <w:rFonts w:ascii="Arial" w:hAnsi="Arial" w:cs="Arial"/>
          <w:sz w:val="20"/>
          <w:szCs w:val="20"/>
        </w:rPr>
        <w:t xml:space="preserve"> (overall)</w:t>
      </w:r>
    </w:p>
    <w:p w14:paraId="35A9BE58" w14:textId="493FF7F7" w:rsidR="006A76C9" w:rsidRDefault="006A76C9" w:rsidP="006A76C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94B8314" w14:textId="0688BB5A" w:rsidR="00206A5B" w:rsidRPr="000661BC" w:rsidRDefault="00206A5B" w:rsidP="00206A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Georgia Institute of Technology</w:t>
      </w:r>
      <w:r w:rsidRPr="000661BC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Atlanta</w:t>
      </w:r>
      <w:r w:rsidRPr="000661BC">
        <w:rPr>
          <w:rFonts w:ascii="Arial" w:hAnsi="Arial" w:cs="Arial"/>
          <w:b/>
          <w:bCs/>
          <w:sz w:val="20"/>
          <w:szCs w:val="20"/>
        </w:rPr>
        <w:t>,</w:t>
      </w:r>
      <w:r>
        <w:rPr>
          <w:rFonts w:ascii="Arial" w:hAnsi="Arial" w:cs="Arial"/>
          <w:b/>
          <w:bCs/>
          <w:sz w:val="20"/>
          <w:szCs w:val="20"/>
        </w:rPr>
        <w:t xml:space="preserve"> USA</w:t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>201</w:t>
      </w:r>
      <w:r w:rsidR="00A840ED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-201</w:t>
      </w:r>
      <w:r w:rsidR="00A840ED">
        <w:rPr>
          <w:rFonts w:ascii="Arial" w:hAnsi="Arial" w:cs="Arial"/>
          <w:sz w:val="20"/>
          <w:szCs w:val="20"/>
        </w:rPr>
        <w:t>4</w:t>
      </w:r>
      <w:r w:rsidRPr="000661BC">
        <w:rPr>
          <w:rFonts w:ascii="Arial" w:hAnsi="Arial" w:cs="Arial"/>
          <w:b/>
          <w:bCs/>
          <w:sz w:val="20"/>
          <w:szCs w:val="20"/>
        </w:rPr>
        <w:tab/>
      </w:r>
    </w:p>
    <w:p w14:paraId="36189CFE" w14:textId="7774F0CE" w:rsidR="00206A5B" w:rsidRDefault="00206A5B" w:rsidP="00206A5B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Bachelors of Science</w:t>
      </w:r>
      <w:proofErr w:type="gramEnd"/>
      <w:r>
        <w:rPr>
          <w:rFonts w:ascii="Arial" w:hAnsi="Arial" w:cs="Arial"/>
          <w:sz w:val="20"/>
          <w:szCs w:val="20"/>
        </w:rPr>
        <w:t xml:space="preserve"> in Machine Learning. GPA: 3.82 / 4.0 (overall)</w:t>
      </w:r>
    </w:p>
    <w:p w14:paraId="5C471196" w14:textId="77777777" w:rsidR="00B407D7" w:rsidRPr="000661BC" w:rsidRDefault="00B407D7" w:rsidP="00206A5B">
      <w:pPr>
        <w:rPr>
          <w:rFonts w:ascii="Arial" w:hAnsi="Arial" w:cs="Arial"/>
          <w:sz w:val="20"/>
          <w:szCs w:val="20"/>
        </w:rPr>
      </w:pPr>
    </w:p>
    <w:p w14:paraId="4BF80FF5" w14:textId="77777777" w:rsidR="006A76C9" w:rsidRPr="000661BC" w:rsidRDefault="006A76C9" w:rsidP="006A76C9">
      <w:pPr>
        <w:pBdr>
          <w:bottom w:val="single" w:sz="4" w:space="1" w:color="auto"/>
        </w:pBdr>
        <w:autoSpaceDE w:val="0"/>
        <w:autoSpaceDN w:val="0"/>
        <w:adjustRightInd w:val="0"/>
        <w:spacing w:after="120"/>
        <w:rPr>
          <w:rFonts w:ascii="Arial" w:hAnsi="Arial" w:cs="Arial"/>
          <w:sz w:val="20"/>
          <w:szCs w:val="20"/>
        </w:rPr>
      </w:pPr>
      <w:bookmarkStart w:id="0" w:name="_Hlk513641031"/>
      <w:r w:rsidRPr="000661BC">
        <w:rPr>
          <w:rFonts w:ascii="Arial" w:hAnsi="Arial" w:cs="Arial"/>
          <w:b/>
          <w:bCs/>
          <w:sz w:val="20"/>
          <w:szCs w:val="20"/>
        </w:rPr>
        <w:t>Business experience</w:t>
      </w:r>
    </w:p>
    <w:p w14:paraId="0689099E" w14:textId="46F5EF1F" w:rsidR="006A76C9" w:rsidRPr="00E95F8F" w:rsidRDefault="00B407D7" w:rsidP="006A76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VMware</w:t>
      </w:r>
      <w:r w:rsidR="00F91265">
        <w:rPr>
          <w:rFonts w:ascii="Arial" w:hAnsi="Arial" w:cs="Arial"/>
          <w:b/>
          <w:bCs/>
          <w:sz w:val="20"/>
          <w:szCs w:val="20"/>
        </w:rPr>
        <w:t xml:space="preserve"> – Office of the CTO</w:t>
      </w:r>
      <w:r w:rsidR="006A76C9" w:rsidRPr="000661BC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Atlanta</w:t>
      </w:r>
      <w:r w:rsidR="006A76C9" w:rsidRPr="00EF743A"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USA</w:t>
      </w:r>
      <w:r w:rsidR="006A76C9" w:rsidRPr="00EF743A">
        <w:rPr>
          <w:rFonts w:ascii="Arial" w:hAnsi="Arial" w:cs="Arial"/>
          <w:bCs/>
          <w:sz w:val="20"/>
          <w:szCs w:val="20"/>
        </w:rPr>
        <w:tab/>
      </w:r>
      <w:r w:rsidR="006A76C9" w:rsidRPr="000661BC">
        <w:rPr>
          <w:rFonts w:ascii="Arial" w:hAnsi="Arial" w:cs="Arial"/>
          <w:b/>
          <w:bCs/>
          <w:sz w:val="20"/>
          <w:szCs w:val="20"/>
        </w:rPr>
        <w:tab/>
      </w:r>
      <w:r w:rsidR="006A76C9" w:rsidRPr="000661BC">
        <w:rPr>
          <w:rFonts w:ascii="Arial" w:hAnsi="Arial" w:cs="Arial"/>
          <w:b/>
          <w:bCs/>
          <w:sz w:val="20"/>
          <w:szCs w:val="20"/>
        </w:rPr>
        <w:tab/>
      </w:r>
      <w:r w:rsidR="006A76C9" w:rsidRPr="000661BC">
        <w:rPr>
          <w:rFonts w:ascii="Arial" w:hAnsi="Arial" w:cs="Arial"/>
          <w:b/>
          <w:bCs/>
          <w:sz w:val="20"/>
          <w:szCs w:val="20"/>
        </w:rPr>
        <w:tab/>
      </w:r>
      <w:r w:rsidR="006A76C9" w:rsidRPr="000661BC">
        <w:rPr>
          <w:rFonts w:ascii="Arial" w:hAnsi="Arial" w:cs="Arial"/>
          <w:b/>
          <w:bCs/>
          <w:sz w:val="20"/>
          <w:szCs w:val="20"/>
        </w:rPr>
        <w:tab/>
      </w:r>
      <w:r w:rsidR="006A76C9" w:rsidRPr="000661BC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     </w:t>
      </w:r>
      <w:r w:rsidR="00360DD8">
        <w:rPr>
          <w:rFonts w:ascii="Arial" w:hAnsi="Arial" w:cs="Arial"/>
          <w:b/>
          <w:bCs/>
          <w:sz w:val="20"/>
          <w:szCs w:val="20"/>
        </w:rPr>
        <w:t xml:space="preserve">   </w:t>
      </w:r>
      <w:r w:rsidR="005D26B2">
        <w:rPr>
          <w:rFonts w:ascii="Arial" w:hAnsi="Arial" w:cs="Arial"/>
          <w:sz w:val="20"/>
          <w:szCs w:val="20"/>
        </w:rPr>
        <w:t>Oct</w:t>
      </w:r>
      <w:r w:rsidR="00571896">
        <w:rPr>
          <w:rFonts w:ascii="Arial" w:hAnsi="Arial" w:cs="Arial"/>
          <w:sz w:val="20"/>
          <w:szCs w:val="20"/>
        </w:rPr>
        <w:t xml:space="preserve"> 2020</w:t>
      </w:r>
      <w:r w:rsidR="005D26B2">
        <w:rPr>
          <w:rFonts w:ascii="Arial" w:hAnsi="Arial" w:cs="Arial"/>
          <w:sz w:val="20"/>
          <w:szCs w:val="20"/>
        </w:rPr>
        <w:t>-</w:t>
      </w:r>
      <w:r w:rsidR="005024A1">
        <w:rPr>
          <w:rFonts w:ascii="Arial" w:hAnsi="Arial" w:cs="Arial"/>
          <w:sz w:val="20"/>
          <w:szCs w:val="20"/>
        </w:rPr>
        <w:t>Present</w:t>
      </w:r>
      <w:r w:rsidR="00571896">
        <w:rPr>
          <w:rFonts w:ascii="Arial" w:hAnsi="Arial" w:cs="Arial"/>
          <w:sz w:val="20"/>
          <w:szCs w:val="20"/>
        </w:rPr>
        <w:t xml:space="preserve"> </w:t>
      </w:r>
    </w:p>
    <w:p w14:paraId="458348AA" w14:textId="47B0A34F" w:rsidR="00E57429" w:rsidRDefault="00E57429" w:rsidP="006A76C9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VMware is a software </w:t>
      </w:r>
      <w:r w:rsidR="009342F4">
        <w:rPr>
          <w:rFonts w:ascii="Arial" w:hAnsi="Arial" w:cs="Arial"/>
          <w:i/>
          <w:iCs/>
          <w:sz w:val="20"/>
          <w:szCs w:val="20"/>
        </w:rPr>
        <w:t>virtualization</w:t>
      </w:r>
      <w:r>
        <w:rPr>
          <w:rFonts w:ascii="Arial" w:hAnsi="Arial" w:cs="Arial"/>
          <w:i/>
          <w:iCs/>
          <w:sz w:val="20"/>
          <w:szCs w:val="20"/>
        </w:rPr>
        <w:t xml:space="preserve"> company</w:t>
      </w:r>
      <w:r w:rsidR="00FC6861">
        <w:rPr>
          <w:rFonts w:ascii="Arial" w:hAnsi="Arial" w:cs="Arial"/>
          <w:i/>
          <w:iCs/>
          <w:sz w:val="20"/>
          <w:szCs w:val="20"/>
        </w:rPr>
        <w:t xml:space="preserve">, </w:t>
      </w:r>
      <w:r w:rsidR="009342F4">
        <w:rPr>
          <w:rFonts w:ascii="Arial" w:hAnsi="Arial" w:cs="Arial"/>
          <w:i/>
          <w:iCs/>
          <w:sz w:val="20"/>
          <w:szCs w:val="20"/>
        </w:rPr>
        <w:t>specializing</w:t>
      </w:r>
      <w:r w:rsidR="00E37782">
        <w:rPr>
          <w:rFonts w:ascii="Arial" w:hAnsi="Arial" w:cs="Arial"/>
          <w:i/>
          <w:iCs/>
          <w:sz w:val="20"/>
          <w:szCs w:val="20"/>
        </w:rPr>
        <w:t xml:space="preserve"> in </w:t>
      </w:r>
      <w:r w:rsidR="003C4FF0">
        <w:rPr>
          <w:rFonts w:ascii="Arial" w:hAnsi="Arial" w:cs="Arial"/>
          <w:i/>
          <w:iCs/>
          <w:sz w:val="20"/>
          <w:szCs w:val="20"/>
        </w:rPr>
        <w:t xml:space="preserve">providing </w:t>
      </w:r>
      <w:r w:rsidR="00FC6861">
        <w:rPr>
          <w:rFonts w:ascii="Arial" w:hAnsi="Arial" w:cs="Arial"/>
          <w:i/>
          <w:iCs/>
          <w:sz w:val="20"/>
          <w:szCs w:val="20"/>
        </w:rPr>
        <w:t xml:space="preserve">cloud services </w:t>
      </w:r>
      <w:r w:rsidR="003C4FF0">
        <w:rPr>
          <w:rFonts w:ascii="Arial" w:hAnsi="Arial" w:cs="Arial"/>
          <w:i/>
          <w:iCs/>
          <w:sz w:val="20"/>
          <w:szCs w:val="20"/>
        </w:rPr>
        <w:t>for</w:t>
      </w:r>
      <w:r w:rsidR="00FC6861">
        <w:rPr>
          <w:rFonts w:ascii="Arial" w:hAnsi="Arial" w:cs="Arial"/>
          <w:i/>
          <w:iCs/>
          <w:sz w:val="20"/>
          <w:szCs w:val="20"/>
        </w:rPr>
        <w:t xml:space="preserve"> end-user computing</w:t>
      </w:r>
      <w:r w:rsidR="009342F4">
        <w:rPr>
          <w:rFonts w:ascii="Arial" w:hAnsi="Arial" w:cs="Arial"/>
          <w:i/>
          <w:iCs/>
          <w:sz w:val="20"/>
          <w:szCs w:val="20"/>
        </w:rPr>
        <w:t>.</w:t>
      </w:r>
    </w:p>
    <w:p w14:paraId="4A4CBA29" w14:textId="4A6B61EA" w:rsidR="0001691F" w:rsidRPr="0001691F" w:rsidRDefault="00D00D85" w:rsidP="006A76C9">
      <w:pPr>
        <w:spacing w:before="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Advanced R&amp;D Engineer II</w:t>
      </w:r>
    </w:p>
    <w:p w14:paraId="33702D6A" w14:textId="2E5DEC08" w:rsidR="00D34BBB" w:rsidRPr="00B211AC" w:rsidRDefault="00D34BBB" w:rsidP="006A76C9">
      <w:pPr>
        <w:widowControl w:val="0"/>
        <w:numPr>
          <w:ilvl w:val="0"/>
          <w:numId w:val="5"/>
        </w:numPr>
        <w:tabs>
          <w:tab w:val="clear" w:pos="360"/>
        </w:tabs>
        <w:suppressAutoHyphens/>
        <w:ind w:left="284" w:hanging="284"/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Helpdesk connector (2021):</w:t>
      </w:r>
      <w:r w:rsidR="007D2F88">
        <w:rPr>
          <w:rFonts w:ascii="Arial" w:hAnsi="Arial" w:cs="Arial"/>
          <w:sz w:val="20"/>
          <w:szCs w:val="20"/>
        </w:rPr>
        <w:t xml:space="preserve"> </w:t>
      </w:r>
      <w:r w:rsidR="009902B7">
        <w:rPr>
          <w:rFonts w:ascii="Arial" w:hAnsi="Arial" w:cs="Arial"/>
          <w:sz w:val="20"/>
          <w:szCs w:val="20"/>
        </w:rPr>
        <w:t xml:space="preserve">Led the design and development of Helpdesk, a </w:t>
      </w:r>
      <w:r w:rsidR="009562F9">
        <w:rPr>
          <w:rFonts w:ascii="Arial" w:hAnsi="Arial" w:cs="Arial"/>
          <w:sz w:val="20"/>
          <w:szCs w:val="20"/>
        </w:rPr>
        <w:t xml:space="preserve">new </w:t>
      </w:r>
      <w:r w:rsidR="00D34ACB">
        <w:rPr>
          <w:rFonts w:ascii="Arial" w:hAnsi="Arial" w:cs="Arial"/>
          <w:sz w:val="20"/>
          <w:szCs w:val="20"/>
        </w:rPr>
        <w:t>application</w:t>
      </w:r>
      <w:r w:rsidR="009562F9">
        <w:rPr>
          <w:rFonts w:ascii="Arial" w:hAnsi="Arial" w:cs="Arial"/>
          <w:sz w:val="20"/>
          <w:szCs w:val="20"/>
        </w:rPr>
        <w:t xml:space="preserve"> that integrates </w:t>
      </w:r>
      <w:r w:rsidR="00D34ACB">
        <w:rPr>
          <w:rFonts w:ascii="Arial" w:hAnsi="Arial" w:cs="Arial"/>
          <w:sz w:val="20"/>
          <w:szCs w:val="20"/>
        </w:rPr>
        <w:t>VMware’s flagship</w:t>
      </w:r>
      <w:r w:rsidR="00E72D31">
        <w:rPr>
          <w:rFonts w:ascii="Arial" w:hAnsi="Arial" w:cs="Arial"/>
          <w:sz w:val="20"/>
          <w:szCs w:val="20"/>
        </w:rPr>
        <w:t xml:space="preserve"> </w:t>
      </w:r>
      <w:r w:rsidR="00D34ACB">
        <w:rPr>
          <w:rFonts w:ascii="Arial" w:hAnsi="Arial" w:cs="Arial"/>
          <w:sz w:val="20"/>
          <w:szCs w:val="20"/>
        </w:rPr>
        <w:t xml:space="preserve">product (Workspace One) with </w:t>
      </w:r>
      <w:r w:rsidR="002174D8">
        <w:rPr>
          <w:rFonts w:ascii="Arial" w:hAnsi="Arial" w:cs="Arial"/>
          <w:sz w:val="20"/>
          <w:szCs w:val="20"/>
        </w:rPr>
        <w:t xml:space="preserve">IT ticketing platforms, </w:t>
      </w:r>
      <w:r w:rsidR="00400EF5">
        <w:rPr>
          <w:rFonts w:ascii="Arial" w:hAnsi="Arial" w:cs="Arial"/>
          <w:sz w:val="20"/>
          <w:szCs w:val="20"/>
        </w:rPr>
        <w:t xml:space="preserve">simplifying </w:t>
      </w:r>
      <w:r w:rsidR="00703B07">
        <w:rPr>
          <w:rFonts w:ascii="Arial" w:hAnsi="Arial" w:cs="Arial"/>
          <w:sz w:val="20"/>
          <w:szCs w:val="20"/>
        </w:rPr>
        <w:t xml:space="preserve">its access </w:t>
      </w:r>
      <w:r w:rsidR="005649E5">
        <w:rPr>
          <w:rFonts w:ascii="Arial" w:hAnsi="Arial" w:cs="Arial"/>
          <w:sz w:val="20"/>
          <w:szCs w:val="20"/>
        </w:rPr>
        <w:t>to</w:t>
      </w:r>
      <w:r w:rsidR="00703B07">
        <w:rPr>
          <w:rFonts w:ascii="Arial" w:hAnsi="Arial" w:cs="Arial"/>
          <w:sz w:val="20"/>
          <w:szCs w:val="20"/>
        </w:rPr>
        <w:t xml:space="preserve"> consumers.</w:t>
      </w:r>
    </w:p>
    <w:bookmarkEnd w:id="0"/>
    <w:p w14:paraId="138CE096" w14:textId="266D80B9" w:rsidR="007C22C8" w:rsidRPr="007C22C8" w:rsidRDefault="007C22C8" w:rsidP="00E70778">
      <w:pPr>
        <w:widowControl w:val="0"/>
        <w:numPr>
          <w:ilvl w:val="0"/>
          <w:numId w:val="5"/>
        </w:numPr>
        <w:tabs>
          <w:tab w:val="clear" w:pos="360"/>
        </w:tabs>
        <w:suppressAutoHyphens/>
        <w:ind w:left="284" w:hanging="284"/>
        <w:rPr>
          <w:rFonts w:ascii="Arial" w:hAnsi="Arial" w:cs="Arial"/>
          <w:sz w:val="20"/>
          <w:szCs w:val="20"/>
        </w:rPr>
      </w:pPr>
      <w:r w:rsidRPr="007C22C8">
        <w:rPr>
          <w:rFonts w:ascii="Arial" w:hAnsi="Arial" w:cs="Arial"/>
          <w:sz w:val="20"/>
          <w:szCs w:val="20"/>
        </w:rPr>
        <w:t>Tea</w:t>
      </w:r>
      <w:r>
        <w:rPr>
          <w:rFonts w:ascii="Arial" w:hAnsi="Arial" w:cs="Arial"/>
          <w:sz w:val="20"/>
          <w:szCs w:val="20"/>
        </w:rPr>
        <w:t xml:space="preserve">m management (2020-): Obtained buy-in from team members to adopt resource and product tracking to manage </w:t>
      </w:r>
      <w:r w:rsidR="00E10D1A">
        <w:rPr>
          <w:rFonts w:ascii="Arial" w:hAnsi="Arial" w:cs="Arial"/>
          <w:sz w:val="20"/>
          <w:szCs w:val="20"/>
        </w:rPr>
        <w:t>work resources; currently overseeing agile project tracking for the Office of the CTO</w:t>
      </w:r>
      <w:r w:rsidR="003E3846">
        <w:rPr>
          <w:rFonts w:ascii="Arial" w:hAnsi="Arial" w:cs="Arial"/>
          <w:sz w:val="20"/>
          <w:szCs w:val="20"/>
        </w:rPr>
        <w:t>.</w:t>
      </w:r>
    </w:p>
    <w:p w14:paraId="4577C84A" w14:textId="693B8E1B" w:rsidR="00C65880" w:rsidRPr="00C65880" w:rsidRDefault="00DE42E7" w:rsidP="00C65880">
      <w:pPr>
        <w:spacing w:before="60"/>
        <w:rPr>
          <w:rFonts w:ascii="Arial" w:hAnsi="Arial" w:cs="Arial"/>
          <w:bCs/>
          <w:sz w:val="20"/>
          <w:szCs w:val="20"/>
        </w:rPr>
      </w:pPr>
      <w:r w:rsidRPr="00DE42E7">
        <w:rPr>
          <w:rFonts w:ascii="Arial" w:hAnsi="Arial" w:cs="Arial"/>
          <w:b/>
          <w:bCs/>
          <w:sz w:val="20"/>
          <w:szCs w:val="20"/>
        </w:rPr>
        <w:t>A</w:t>
      </w:r>
      <w:r>
        <w:rPr>
          <w:rFonts w:ascii="Arial" w:hAnsi="Arial" w:cs="Arial"/>
          <w:b/>
          <w:bCs/>
          <w:sz w:val="20"/>
          <w:szCs w:val="20"/>
        </w:rPr>
        <w:t>dvanced R&amp;D Engineer I</w:t>
      </w:r>
      <w:r w:rsidR="00481889">
        <w:rPr>
          <w:rFonts w:ascii="Arial" w:hAnsi="Arial" w:cs="Arial"/>
          <w:b/>
          <w:bCs/>
          <w:sz w:val="20"/>
          <w:szCs w:val="20"/>
        </w:rPr>
        <w:tab/>
      </w:r>
      <w:r w:rsidR="00481889">
        <w:rPr>
          <w:rFonts w:ascii="Arial" w:hAnsi="Arial" w:cs="Arial"/>
          <w:b/>
          <w:bCs/>
          <w:sz w:val="20"/>
          <w:szCs w:val="20"/>
        </w:rPr>
        <w:tab/>
      </w:r>
      <w:r w:rsidR="00481889">
        <w:rPr>
          <w:rFonts w:ascii="Arial" w:hAnsi="Arial" w:cs="Arial"/>
          <w:b/>
          <w:bCs/>
          <w:sz w:val="20"/>
          <w:szCs w:val="20"/>
        </w:rPr>
        <w:tab/>
      </w:r>
      <w:r w:rsidR="00481889">
        <w:rPr>
          <w:rFonts w:ascii="Arial" w:hAnsi="Arial" w:cs="Arial"/>
          <w:b/>
          <w:bCs/>
          <w:sz w:val="20"/>
          <w:szCs w:val="20"/>
        </w:rPr>
        <w:tab/>
      </w:r>
      <w:r w:rsidR="00481889">
        <w:rPr>
          <w:rFonts w:ascii="Arial" w:hAnsi="Arial" w:cs="Arial"/>
          <w:b/>
          <w:bCs/>
          <w:sz w:val="20"/>
          <w:szCs w:val="20"/>
        </w:rPr>
        <w:tab/>
      </w:r>
      <w:r w:rsidR="00481889">
        <w:rPr>
          <w:rFonts w:ascii="Arial" w:hAnsi="Arial" w:cs="Arial"/>
          <w:b/>
          <w:bCs/>
          <w:sz w:val="20"/>
          <w:szCs w:val="20"/>
        </w:rPr>
        <w:tab/>
      </w:r>
      <w:r w:rsidR="00481889">
        <w:rPr>
          <w:rFonts w:ascii="Arial" w:hAnsi="Arial" w:cs="Arial"/>
          <w:b/>
          <w:bCs/>
          <w:sz w:val="20"/>
          <w:szCs w:val="20"/>
        </w:rPr>
        <w:tab/>
      </w:r>
      <w:r w:rsidR="00481889">
        <w:rPr>
          <w:rFonts w:ascii="Arial" w:hAnsi="Arial" w:cs="Arial"/>
          <w:b/>
          <w:bCs/>
          <w:sz w:val="20"/>
          <w:szCs w:val="20"/>
        </w:rPr>
        <w:tab/>
        <w:t xml:space="preserve">     </w:t>
      </w:r>
      <w:r w:rsidR="00481889" w:rsidRPr="00E62409">
        <w:rPr>
          <w:rFonts w:ascii="Arial" w:hAnsi="Arial" w:cs="Arial"/>
          <w:sz w:val="20"/>
          <w:szCs w:val="20"/>
        </w:rPr>
        <w:t>Aug</w:t>
      </w:r>
      <w:r w:rsidR="00481889">
        <w:rPr>
          <w:rFonts w:ascii="Arial" w:hAnsi="Arial" w:cs="Arial"/>
          <w:bCs/>
          <w:sz w:val="20"/>
          <w:szCs w:val="20"/>
        </w:rPr>
        <w:t xml:space="preserve"> 2017-Oct 2020</w:t>
      </w:r>
    </w:p>
    <w:p w14:paraId="723B8F93" w14:textId="42EBCA86" w:rsidR="00FF6AD7" w:rsidRDefault="00FF6AD7" w:rsidP="00471433">
      <w:pPr>
        <w:widowControl w:val="0"/>
        <w:numPr>
          <w:ilvl w:val="0"/>
          <w:numId w:val="5"/>
        </w:numPr>
        <w:tabs>
          <w:tab w:val="clear" w:pos="360"/>
        </w:tabs>
        <w:suppressAutoHyphens/>
        <w:ind w:left="284" w:hanging="284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In-product feedback (2020): Drove customer-retention efforts by building </w:t>
      </w:r>
      <w:r w:rsidR="00E21EC8">
        <w:rPr>
          <w:rFonts w:ascii="Arial" w:hAnsi="Arial" w:cs="Arial"/>
          <w:sz w:val="20"/>
          <w:szCs w:val="20"/>
          <w:lang w:val="en-US"/>
        </w:rPr>
        <w:t>machine learning models in Python to analyze customer reviews</w:t>
      </w:r>
      <w:r w:rsidR="00AD2E13">
        <w:rPr>
          <w:rFonts w:ascii="Arial" w:hAnsi="Arial" w:cs="Arial"/>
          <w:sz w:val="20"/>
          <w:szCs w:val="20"/>
          <w:lang w:val="en-US"/>
        </w:rPr>
        <w:t>;</w:t>
      </w:r>
      <w:r w:rsidR="00130AAE">
        <w:rPr>
          <w:rFonts w:ascii="Arial" w:hAnsi="Arial" w:cs="Arial"/>
          <w:sz w:val="20"/>
          <w:szCs w:val="20"/>
          <w:lang w:val="en-US"/>
        </w:rPr>
        <w:t xml:space="preserve"> piloted the project through a complete data-science pipeline</w:t>
      </w:r>
      <w:r w:rsidR="00D0268E">
        <w:rPr>
          <w:rFonts w:ascii="Arial" w:hAnsi="Arial" w:cs="Arial"/>
          <w:sz w:val="20"/>
          <w:szCs w:val="20"/>
          <w:lang w:val="en-US"/>
        </w:rPr>
        <w:t xml:space="preserve">, </w:t>
      </w:r>
      <w:r w:rsidR="008B3649">
        <w:rPr>
          <w:rFonts w:ascii="Arial" w:hAnsi="Arial" w:cs="Arial"/>
          <w:sz w:val="20"/>
          <w:szCs w:val="20"/>
          <w:lang w:val="en-US"/>
        </w:rPr>
        <w:t>including</w:t>
      </w:r>
      <w:r w:rsidR="00D0268E">
        <w:rPr>
          <w:rFonts w:ascii="Arial" w:hAnsi="Arial" w:cs="Arial"/>
          <w:sz w:val="20"/>
          <w:szCs w:val="20"/>
          <w:lang w:val="en-US"/>
        </w:rPr>
        <w:t xml:space="preserve"> </w:t>
      </w:r>
      <w:r w:rsidR="008E51F6">
        <w:rPr>
          <w:rFonts w:ascii="Arial" w:hAnsi="Arial" w:cs="Arial"/>
          <w:sz w:val="20"/>
          <w:szCs w:val="20"/>
          <w:lang w:val="en-US"/>
        </w:rPr>
        <w:t xml:space="preserve">business-case analysis, </w:t>
      </w:r>
      <w:r w:rsidR="006118E0">
        <w:rPr>
          <w:rFonts w:ascii="Arial" w:hAnsi="Arial" w:cs="Arial"/>
          <w:sz w:val="20"/>
          <w:szCs w:val="20"/>
          <w:lang w:val="en-US"/>
        </w:rPr>
        <w:t>data preparation, prototyping,</w:t>
      </w:r>
      <w:r w:rsidR="001A0895">
        <w:rPr>
          <w:rFonts w:ascii="Arial" w:hAnsi="Arial" w:cs="Arial"/>
          <w:sz w:val="20"/>
          <w:szCs w:val="20"/>
          <w:lang w:val="en-US"/>
        </w:rPr>
        <w:t xml:space="preserve"> </w:t>
      </w:r>
      <w:r w:rsidR="008B3649">
        <w:rPr>
          <w:rFonts w:ascii="Arial" w:hAnsi="Arial" w:cs="Arial"/>
          <w:sz w:val="20"/>
          <w:szCs w:val="20"/>
          <w:lang w:val="en-US"/>
        </w:rPr>
        <w:t>and</w:t>
      </w:r>
      <w:r w:rsidR="00D0268E">
        <w:rPr>
          <w:rFonts w:ascii="Arial" w:hAnsi="Arial" w:cs="Arial"/>
          <w:sz w:val="20"/>
          <w:szCs w:val="20"/>
          <w:lang w:val="en-US"/>
        </w:rPr>
        <w:t xml:space="preserve"> deployment.</w:t>
      </w:r>
    </w:p>
    <w:p w14:paraId="2E358E27" w14:textId="1B90DCA5" w:rsidR="001749D9" w:rsidRPr="00471433" w:rsidRDefault="007F26ED" w:rsidP="00471433">
      <w:pPr>
        <w:widowControl w:val="0"/>
        <w:numPr>
          <w:ilvl w:val="0"/>
          <w:numId w:val="5"/>
        </w:numPr>
        <w:tabs>
          <w:tab w:val="clear" w:pos="360"/>
        </w:tabs>
        <w:suppressAutoHyphens/>
        <w:ind w:left="284" w:hanging="284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</w:t>
      </w:r>
      <w:r w:rsidRPr="007F26ED">
        <w:rPr>
          <w:rFonts w:ascii="Arial" w:hAnsi="Arial" w:cs="Arial"/>
          <w:sz w:val="20"/>
          <w:szCs w:val="20"/>
          <w:lang w:val="en-US"/>
        </w:rPr>
        <w:t xml:space="preserve">novation Team (2019-): Found and led a team with the goal of patenting </w:t>
      </w:r>
      <w:r w:rsidR="00A32BA1">
        <w:rPr>
          <w:rFonts w:ascii="Arial" w:hAnsi="Arial" w:cs="Arial"/>
          <w:sz w:val="20"/>
          <w:szCs w:val="20"/>
          <w:lang w:val="en-US"/>
        </w:rPr>
        <w:t>novel</w:t>
      </w:r>
      <w:r w:rsidRPr="007F26ED">
        <w:rPr>
          <w:rFonts w:ascii="Arial" w:hAnsi="Arial" w:cs="Arial"/>
          <w:sz w:val="20"/>
          <w:szCs w:val="20"/>
          <w:lang w:val="en-US"/>
        </w:rPr>
        <w:t xml:space="preserve"> ideas and getting them on product roadmaps. Filed 21 patents in fields </w:t>
      </w:r>
      <w:r w:rsidR="00A32BA1">
        <w:rPr>
          <w:rFonts w:ascii="Arial" w:hAnsi="Arial" w:cs="Arial"/>
          <w:sz w:val="20"/>
          <w:szCs w:val="20"/>
          <w:lang w:val="en-US"/>
        </w:rPr>
        <w:t xml:space="preserve">such as </w:t>
      </w:r>
      <w:r w:rsidRPr="007F26ED">
        <w:rPr>
          <w:rFonts w:ascii="Arial" w:hAnsi="Arial" w:cs="Arial"/>
          <w:sz w:val="20"/>
          <w:szCs w:val="20"/>
          <w:lang w:val="en-US"/>
        </w:rPr>
        <w:t>security, AI, 3d printing</w:t>
      </w:r>
      <w:r w:rsidR="00A476E3">
        <w:rPr>
          <w:rFonts w:ascii="Arial" w:hAnsi="Arial" w:cs="Arial"/>
          <w:sz w:val="20"/>
          <w:szCs w:val="20"/>
          <w:lang w:val="en-US"/>
        </w:rPr>
        <w:t>, and employee productivity.</w:t>
      </w:r>
    </w:p>
    <w:p w14:paraId="265B3C4E" w14:textId="37D455E7" w:rsidR="00A65CF0" w:rsidRPr="000661BC" w:rsidRDefault="00A65CF0" w:rsidP="006A76C9">
      <w:pPr>
        <w:widowControl w:val="0"/>
        <w:numPr>
          <w:ilvl w:val="0"/>
          <w:numId w:val="5"/>
        </w:numPr>
        <w:tabs>
          <w:tab w:val="clear" w:pos="360"/>
        </w:tabs>
        <w:suppressAutoHyphens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Hub Chatbot (2018): </w:t>
      </w:r>
      <w:r w:rsidR="003355A7">
        <w:rPr>
          <w:rFonts w:ascii="Arial" w:hAnsi="Arial" w:cs="Arial"/>
          <w:sz w:val="20"/>
          <w:szCs w:val="20"/>
        </w:rPr>
        <w:t>Led the integration of IBM Watson and other cloud providers to VMware’s application suite, enabling Natural Language capabilities for onboarding and IT use cases</w:t>
      </w:r>
      <w:r w:rsidR="00653936">
        <w:rPr>
          <w:rFonts w:ascii="Arial" w:hAnsi="Arial" w:cs="Arial"/>
          <w:sz w:val="20"/>
          <w:szCs w:val="20"/>
        </w:rPr>
        <w:t>.</w:t>
      </w:r>
    </w:p>
    <w:p w14:paraId="0A2DE04A" w14:textId="039E8622" w:rsidR="00B13BAD" w:rsidRPr="000661BC" w:rsidRDefault="00B13BAD" w:rsidP="006A76C9">
      <w:pPr>
        <w:widowControl w:val="0"/>
        <w:numPr>
          <w:ilvl w:val="0"/>
          <w:numId w:val="5"/>
        </w:numPr>
        <w:tabs>
          <w:tab w:val="clear" w:pos="360"/>
        </w:tabs>
        <w:suppressAutoHyphens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Trust Network (2017): </w:t>
      </w:r>
      <w:r w:rsidR="00C212BA">
        <w:rPr>
          <w:rFonts w:ascii="Arial" w:hAnsi="Arial" w:cs="Arial"/>
          <w:sz w:val="20"/>
          <w:szCs w:val="20"/>
        </w:rPr>
        <w:t>Worked with VMware’s security partners, including Lookout and Carbon Black</w:t>
      </w:r>
      <w:r w:rsidR="00F211C7">
        <w:rPr>
          <w:rFonts w:ascii="Arial" w:hAnsi="Arial" w:cs="Arial"/>
          <w:sz w:val="20"/>
          <w:szCs w:val="20"/>
        </w:rPr>
        <w:t>,</w:t>
      </w:r>
      <w:r w:rsidR="00C212BA">
        <w:rPr>
          <w:rFonts w:ascii="Arial" w:hAnsi="Arial" w:cs="Arial"/>
          <w:sz w:val="20"/>
          <w:szCs w:val="20"/>
        </w:rPr>
        <w:t xml:space="preserve"> to build a shared data lake comprising </w:t>
      </w:r>
      <w:r w:rsidR="00C77A4A">
        <w:rPr>
          <w:rFonts w:ascii="Arial" w:hAnsi="Arial" w:cs="Arial"/>
          <w:sz w:val="20"/>
          <w:szCs w:val="20"/>
        </w:rPr>
        <w:t xml:space="preserve">of </w:t>
      </w:r>
      <w:r w:rsidR="00F211C7">
        <w:rPr>
          <w:rFonts w:ascii="Arial" w:hAnsi="Arial" w:cs="Arial"/>
          <w:sz w:val="20"/>
          <w:szCs w:val="20"/>
        </w:rPr>
        <w:t>malware and anomaly detection data</w:t>
      </w:r>
      <w:r w:rsidR="004C0933">
        <w:rPr>
          <w:rFonts w:ascii="Arial" w:hAnsi="Arial" w:cs="Arial"/>
          <w:sz w:val="20"/>
          <w:szCs w:val="20"/>
        </w:rPr>
        <w:t>.</w:t>
      </w:r>
    </w:p>
    <w:p w14:paraId="07E23E95" w14:textId="77777777" w:rsidR="006A76C9" w:rsidRPr="000661BC" w:rsidRDefault="006A76C9" w:rsidP="006A76C9">
      <w:pPr>
        <w:widowControl w:val="0"/>
        <w:ind w:left="567" w:hanging="567"/>
        <w:rPr>
          <w:rFonts w:ascii="Arial" w:hAnsi="Arial" w:cs="Arial"/>
          <w:b/>
          <w:bCs/>
          <w:iCs/>
          <w:sz w:val="20"/>
          <w:szCs w:val="20"/>
        </w:rPr>
      </w:pPr>
    </w:p>
    <w:p w14:paraId="0D877E9F" w14:textId="21475019" w:rsidR="006A76C9" w:rsidRPr="000661BC" w:rsidRDefault="009F23A5" w:rsidP="006A76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Zynga</w:t>
      </w:r>
      <w:r w:rsidR="006A76C9" w:rsidRPr="000661BC">
        <w:rPr>
          <w:rFonts w:ascii="Arial" w:hAnsi="Arial" w:cs="Arial"/>
          <w:b/>
          <w:bCs/>
          <w:sz w:val="20"/>
          <w:szCs w:val="20"/>
        </w:rPr>
        <w:t xml:space="preserve">, </w:t>
      </w:r>
      <w:r w:rsidRPr="009F23A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bCs/>
          <w:sz w:val="20"/>
          <w:szCs w:val="20"/>
        </w:rPr>
        <w:t>an Francisco, USA</w:t>
      </w:r>
      <w:r w:rsidR="006A76C9" w:rsidRPr="00EF743A">
        <w:rPr>
          <w:rFonts w:ascii="Arial" w:hAnsi="Arial" w:cs="Arial"/>
          <w:bCs/>
          <w:sz w:val="20"/>
          <w:szCs w:val="20"/>
        </w:rPr>
        <w:tab/>
      </w:r>
      <w:r w:rsidR="006A76C9" w:rsidRPr="000661BC">
        <w:rPr>
          <w:rFonts w:ascii="Arial" w:hAnsi="Arial" w:cs="Arial"/>
          <w:b/>
          <w:bCs/>
          <w:sz w:val="20"/>
          <w:szCs w:val="20"/>
        </w:rPr>
        <w:tab/>
      </w:r>
      <w:r w:rsidR="006A76C9" w:rsidRPr="000661BC">
        <w:rPr>
          <w:rFonts w:ascii="Arial" w:hAnsi="Arial" w:cs="Arial"/>
          <w:b/>
          <w:bCs/>
          <w:sz w:val="20"/>
          <w:szCs w:val="20"/>
        </w:rPr>
        <w:tab/>
      </w:r>
      <w:r w:rsidR="006A76C9" w:rsidRPr="000661BC">
        <w:rPr>
          <w:rFonts w:ascii="Arial" w:hAnsi="Arial" w:cs="Arial"/>
          <w:b/>
          <w:bCs/>
          <w:sz w:val="20"/>
          <w:szCs w:val="20"/>
        </w:rPr>
        <w:tab/>
      </w:r>
      <w:r w:rsidR="006A76C9" w:rsidRPr="000661BC">
        <w:rPr>
          <w:rFonts w:ascii="Arial" w:hAnsi="Arial" w:cs="Arial"/>
          <w:b/>
          <w:bCs/>
          <w:sz w:val="20"/>
          <w:szCs w:val="20"/>
        </w:rPr>
        <w:tab/>
      </w:r>
      <w:r w:rsidR="006A76C9" w:rsidRPr="000661BC">
        <w:rPr>
          <w:rFonts w:ascii="Arial" w:hAnsi="Arial" w:cs="Arial"/>
          <w:b/>
          <w:bCs/>
          <w:sz w:val="20"/>
          <w:szCs w:val="20"/>
        </w:rPr>
        <w:tab/>
      </w:r>
      <w:r w:rsidR="006A76C9" w:rsidRPr="000661BC">
        <w:rPr>
          <w:rFonts w:ascii="Arial" w:hAnsi="Arial" w:cs="Arial"/>
          <w:b/>
          <w:bCs/>
          <w:sz w:val="20"/>
          <w:szCs w:val="20"/>
        </w:rPr>
        <w:tab/>
      </w:r>
      <w:r w:rsidR="006A76C9" w:rsidRPr="000661BC">
        <w:rPr>
          <w:rFonts w:ascii="Arial" w:hAnsi="Arial" w:cs="Arial"/>
          <w:b/>
          <w:bCs/>
          <w:sz w:val="20"/>
          <w:szCs w:val="20"/>
        </w:rPr>
        <w:tab/>
      </w:r>
      <w:r w:rsidR="00F4711D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F4711D">
        <w:rPr>
          <w:rFonts w:ascii="Arial" w:hAnsi="Arial" w:cs="Arial"/>
          <w:bCs/>
          <w:sz w:val="20"/>
          <w:szCs w:val="20"/>
        </w:rPr>
        <w:t>Jan 2015-May 2015</w:t>
      </w:r>
    </w:p>
    <w:p w14:paraId="16E9A227" w14:textId="7B8B808A" w:rsidR="002866AC" w:rsidRPr="000661BC" w:rsidRDefault="002866AC" w:rsidP="006A76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Zynga is a mobile video-game developer</w:t>
      </w:r>
      <w:r w:rsidR="00521B27">
        <w:rPr>
          <w:rFonts w:ascii="Arial" w:hAnsi="Arial" w:cs="Arial"/>
          <w:i/>
          <w:iCs/>
          <w:sz w:val="20"/>
          <w:szCs w:val="20"/>
        </w:rPr>
        <w:t xml:space="preserve"> that publishes </w:t>
      </w:r>
      <w:r w:rsidR="006D463C">
        <w:rPr>
          <w:rFonts w:ascii="Arial" w:hAnsi="Arial" w:cs="Arial"/>
          <w:i/>
          <w:iCs/>
          <w:sz w:val="20"/>
          <w:szCs w:val="20"/>
        </w:rPr>
        <w:t xml:space="preserve">social </w:t>
      </w:r>
      <w:r w:rsidR="008C70BC">
        <w:rPr>
          <w:rFonts w:ascii="Arial" w:hAnsi="Arial" w:cs="Arial"/>
          <w:i/>
          <w:iCs/>
          <w:sz w:val="20"/>
          <w:szCs w:val="20"/>
        </w:rPr>
        <w:t>games for iOS and Android platforms.</w:t>
      </w:r>
    </w:p>
    <w:p w14:paraId="0F707072" w14:textId="451F67FF" w:rsidR="006A76C9" w:rsidRPr="009F23A5" w:rsidRDefault="009F23A5" w:rsidP="006A76C9">
      <w:pPr>
        <w:spacing w:before="60"/>
        <w:rPr>
          <w:rFonts w:ascii="Arial" w:hAnsi="Arial" w:cs="Arial"/>
          <w:b/>
          <w:bCs/>
          <w:sz w:val="20"/>
          <w:szCs w:val="20"/>
        </w:rPr>
      </w:pPr>
      <w:r w:rsidRPr="009F23A5">
        <w:rPr>
          <w:rFonts w:ascii="Arial" w:hAnsi="Arial" w:cs="Arial"/>
          <w:b/>
          <w:bCs/>
          <w:sz w:val="20"/>
          <w:szCs w:val="20"/>
        </w:rPr>
        <w:t>Software Engineer</w:t>
      </w:r>
    </w:p>
    <w:p w14:paraId="247C2044" w14:textId="672F628B" w:rsidR="00077320" w:rsidRPr="00823F5A" w:rsidRDefault="00077320" w:rsidP="00CB11C0">
      <w:pPr>
        <w:widowControl w:val="0"/>
        <w:numPr>
          <w:ilvl w:val="0"/>
          <w:numId w:val="5"/>
        </w:numPr>
        <w:tabs>
          <w:tab w:val="clear" w:pos="360"/>
        </w:tabs>
        <w:suppressAutoHyphens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Social Hub (2015): Developed the Zynga Poker Social Hub, </w:t>
      </w:r>
      <w:r w:rsidR="007E16A2">
        <w:rPr>
          <w:rFonts w:ascii="Arial" w:hAnsi="Arial" w:cs="Arial"/>
          <w:sz w:val="20"/>
          <w:szCs w:val="20"/>
          <w:lang w:val="en-US"/>
        </w:rPr>
        <w:t>released as an in-app feature to allow users to connect with each other socially</w:t>
      </w:r>
      <w:r w:rsidR="004E3780">
        <w:rPr>
          <w:rFonts w:ascii="Arial" w:hAnsi="Arial" w:cs="Arial"/>
          <w:sz w:val="20"/>
          <w:szCs w:val="20"/>
          <w:lang w:val="en-US"/>
        </w:rPr>
        <w:t xml:space="preserve">; </w:t>
      </w:r>
      <w:r w:rsidR="009A735B">
        <w:rPr>
          <w:rFonts w:ascii="Arial" w:hAnsi="Arial" w:cs="Arial"/>
          <w:sz w:val="20"/>
          <w:szCs w:val="20"/>
          <w:lang w:val="en-US"/>
        </w:rPr>
        <w:t>steered the project through the complete Software Development lifecycle</w:t>
      </w:r>
      <w:r w:rsidR="00B61C4D">
        <w:rPr>
          <w:rFonts w:ascii="Arial" w:hAnsi="Arial" w:cs="Arial"/>
          <w:sz w:val="20"/>
          <w:szCs w:val="20"/>
          <w:lang w:val="en-US"/>
        </w:rPr>
        <w:t xml:space="preserve"> while working with different engineering teams</w:t>
      </w:r>
      <w:r w:rsidR="002866AC">
        <w:rPr>
          <w:rFonts w:ascii="Arial" w:hAnsi="Arial" w:cs="Arial"/>
          <w:sz w:val="20"/>
          <w:szCs w:val="20"/>
          <w:lang w:val="en-US"/>
        </w:rPr>
        <w:t xml:space="preserve"> at Zynga.</w:t>
      </w:r>
    </w:p>
    <w:p w14:paraId="795A0E4F" w14:textId="77777777" w:rsidR="00823F5A" w:rsidRPr="000661BC" w:rsidRDefault="00823F5A" w:rsidP="00823F5A">
      <w:pPr>
        <w:widowControl w:val="0"/>
        <w:suppressAutoHyphens/>
        <w:ind w:left="284"/>
        <w:rPr>
          <w:rFonts w:ascii="Arial" w:hAnsi="Arial" w:cs="Arial"/>
          <w:sz w:val="20"/>
          <w:szCs w:val="20"/>
        </w:rPr>
      </w:pPr>
    </w:p>
    <w:p w14:paraId="47028793" w14:textId="77777777" w:rsidR="006A76C9" w:rsidRPr="000661BC" w:rsidRDefault="006A76C9" w:rsidP="006A76C9">
      <w:pPr>
        <w:pBdr>
          <w:bottom w:val="single" w:sz="4" w:space="1" w:color="auto"/>
        </w:pBdr>
        <w:autoSpaceDE w:val="0"/>
        <w:autoSpaceDN w:val="0"/>
        <w:adjustRightInd w:val="0"/>
        <w:spacing w:after="120"/>
        <w:rPr>
          <w:rFonts w:ascii="Arial" w:hAnsi="Arial" w:cs="Arial"/>
          <w:sz w:val="20"/>
          <w:szCs w:val="20"/>
        </w:rPr>
      </w:pPr>
      <w:r w:rsidRPr="000661BC">
        <w:rPr>
          <w:rFonts w:ascii="Arial" w:hAnsi="Arial" w:cs="Arial"/>
          <w:b/>
          <w:bCs/>
          <w:sz w:val="20"/>
          <w:szCs w:val="20"/>
        </w:rPr>
        <w:t>Additional information</w:t>
      </w:r>
    </w:p>
    <w:p w14:paraId="4717F336" w14:textId="648D404A" w:rsidR="006A76C9" w:rsidRDefault="006A76C9" w:rsidP="006A76C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661BC">
        <w:rPr>
          <w:rFonts w:ascii="Arial" w:hAnsi="Arial" w:cs="Arial"/>
          <w:b/>
          <w:bCs/>
          <w:sz w:val="20"/>
          <w:szCs w:val="20"/>
        </w:rPr>
        <w:t xml:space="preserve">Nationality </w:t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="00397609">
        <w:rPr>
          <w:rFonts w:ascii="Arial" w:hAnsi="Arial" w:cs="Arial"/>
          <w:bCs/>
          <w:sz w:val="20"/>
          <w:szCs w:val="20"/>
        </w:rPr>
        <w:t>United States</w:t>
      </w:r>
      <w:r w:rsidRPr="000661BC">
        <w:rPr>
          <w:rFonts w:ascii="Arial" w:hAnsi="Arial" w:cs="Arial"/>
          <w:bCs/>
          <w:i/>
          <w:sz w:val="20"/>
          <w:szCs w:val="20"/>
        </w:rPr>
        <w:t xml:space="preserve"> </w:t>
      </w:r>
      <w:r w:rsidRPr="000661BC">
        <w:rPr>
          <w:rFonts w:ascii="Arial" w:hAnsi="Arial" w:cs="Arial"/>
          <w:sz w:val="20"/>
          <w:szCs w:val="20"/>
        </w:rPr>
        <w:t xml:space="preserve"> </w:t>
      </w:r>
    </w:p>
    <w:p w14:paraId="7CDA2C2A" w14:textId="77777777" w:rsidR="006A76C9" w:rsidRPr="000661BC" w:rsidRDefault="006A76C9" w:rsidP="006A76C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8DD4762" w14:textId="31CF1828" w:rsidR="006A76C9" w:rsidRPr="000661BC" w:rsidRDefault="006A76C9" w:rsidP="006A76C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661BC">
        <w:rPr>
          <w:rFonts w:ascii="Arial" w:hAnsi="Arial" w:cs="Arial"/>
          <w:b/>
          <w:bCs/>
          <w:sz w:val="20"/>
          <w:szCs w:val="20"/>
        </w:rPr>
        <w:t>Languages</w:t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Pr="000661BC">
        <w:rPr>
          <w:rFonts w:ascii="Arial" w:hAnsi="Arial" w:cs="Arial"/>
          <w:sz w:val="20"/>
          <w:szCs w:val="20"/>
        </w:rPr>
        <w:t xml:space="preserve">English (fluent / native), </w:t>
      </w:r>
      <w:r w:rsidR="00397609">
        <w:rPr>
          <w:rFonts w:ascii="Arial" w:hAnsi="Arial" w:cs="Arial"/>
          <w:sz w:val="20"/>
          <w:szCs w:val="20"/>
        </w:rPr>
        <w:t>Hindi</w:t>
      </w:r>
      <w:r w:rsidRPr="000661BC">
        <w:rPr>
          <w:rFonts w:ascii="Arial" w:hAnsi="Arial" w:cs="Arial"/>
          <w:sz w:val="20"/>
          <w:szCs w:val="20"/>
        </w:rPr>
        <w:t xml:space="preserve"> (</w:t>
      </w:r>
      <w:r w:rsidR="00397609">
        <w:rPr>
          <w:rFonts w:ascii="Arial" w:hAnsi="Arial" w:cs="Arial"/>
          <w:sz w:val="20"/>
          <w:szCs w:val="20"/>
        </w:rPr>
        <w:t>fluent</w:t>
      </w:r>
      <w:r w:rsidRPr="000661BC">
        <w:rPr>
          <w:rFonts w:ascii="Arial" w:hAnsi="Arial" w:cs="Arial"/>
          <w:sz w:val="20"/>
          <w:szCs w:val="20"/>
        </w:rPr>
        <w:t>)</w:t>
      </w:r>
    </w:p>
    <w:p w14:paraId="3C086BD2" w14:textId="77777777" w:rsidR="006A76C9" w:rsidRPr="000661BC" w:rsidRDefault="006A76C9" w:rsidP="006A76C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A1D1C60" w14:textId="216C6BC9" w:rsidR="006A76C9" w:rsidRPr="000661BC" w:rsidRDefault="006A76C9" w:rsidP="006A76C9">
      <w:pPr>
        <w:pStyle w:val="Framecontents"/>
        <w:spacing w:after="0" w:line="240" w:lineRule="auto"/>
        <w:ind w:left="2160" w:hanging="2160"/>
        <w:rPr>
          <w:rFonts w:ascii="Arial" w:hAnsi="Arial" w:cs="Arial"/>
          <w:b/>
          <w:bCs/>
          <w:sz w:val="20"/>
          <w:szCs w:val="20"/>
        </w:rPr>
      </w:pPr>
      <w:r w:rsidRPr="000661BC">
        <w:rPr>
          <w:rFonts w:ascii="Arial" w:hAnsi="Arial" w:cs="Arial"/>
          <w:b/>
          <w:bCs/>
          <w:sz w:val="20"/>
          <w:szCs w:val="20"/>
        </w:rPr>
        <w:t>Achievements</w:t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="006413DE">
        <w:rPr>
          <w:rFonts w:ascii="Arial" w:hAnsi="Arial" w:cs="Arial"/>
          <w:bCs/>
          <w:sz w:val="20"/>
          <w:szCs w:val="20"/>
        </w:rPr>
        <w:t>Toastmaster of the year (2020); Distinguished Toastma</w:t>
      </w:r>
      <w:r w:rsidR="000D5DBF">
        <w:rPr>
          <w:rFonts w:ascii="Arial" w:hAnsi="Arial" w:cs="Arial"/>
          <w:bCs/>
          <w:sz w:val="20"/>
          <w:szCs w:val="20"/>
        </w:rPr>
        <w:t>s</w:t>
      </w:r>
      <w:r w:rsidR="006413DE">
        <w:rPr>
          <w:rFonts w:ascii="Arial" w:hAnsi="Arial" w:cs="Arial"/>
          <w:bCs/>
          <w:sz w:val="20"/>
          <w:szCs w:val="20"/>
        </w:rPr>
        <w:t xml:space="preserve">ter </w:t>
      </w:r>
      <w:r w:rsidR="000D5DBF">
        <w:rPr>
          <w:rFonts w:ascii="Arial" w:hAnsi="Arial" w:cs="Arial"/>
          <w:bCs/>
          <w:sz w:val="20"/>
          <w:szCs w:val="20"/>
        </w:rPr>
        <w:t>award (2021)</w:t>
      </w:r>
    </w:p>
    <w:p w14:paraId="39D6547C" w14:textId="77777777" w:rsidR="006A76C9" w:rsidRPr="000661BC" w:rsidRDefault="006A76C9" w:rsidP="006A76C9">
      <w:pPr>
        <w:pStyle w:val="Framecontents"/>
        <w:spacing w:after="0" w:line="240" w:lineRule="auto"/>
        <w:ind w:left="2160" w:hanging="2160"/>
        <w:rPr>
          <w:rFonts w:ascii="Arial" w:hAnsi="Arial" w:cs="Arial"/>
          <w:b/>
          <w:bCs/>
          <w:sz w:val="20"/>
          <w:szCs w:val="20"/>
        </w:rPr>
      </w:pPr>
    </w:p>
    <w:p w14:paraId="6E73E911" w14:textId="5896A896" w:rsidR="006A76C9" w:rsidRPr="000661BC" w:rsidRDefault="006A76C9" w:rsidP="006A76C9">
      <w:pPr>
        <w:pStyle w:val="Framecontents"/>
        <w:spacing w:after="0" w:line="240" w:lineRule="auto"/>
        <w:ind w:left="2160" w:hanging="2160"/>
        <w:rPr>
          <w:rFonts w:ascii="Arial" w:hAnsi="Arial" w:cs="Arial"/>
          <w:b/>
          <w:bCs/>
          <w:sz w:val="20"/>
          <w:szCs w:val="20"/>
        </w:rPr>
      </w:pPr>
      <w:r w:rsidRPr="000661BC">
        <w:rPr>
          <w:rFonts w:ascii="Arial" w:hAnsi="Arial" w:cs="Arial"/>
          <w:b/>
          <w:bCs/>
          <w:sz w:val="20"/>
          <w:szCs w:val="20"/>
        </w:rPr>
        <w:t>Prof qualifications</w:t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="00CE5924">
        <w:rPr>
          <w:rFonts w:ascii="Arial" w:hAnsi="Arial" w:cs="Arial"/>
          <w:bCs/>
          <w:sz w:val="20"/>
          <w:szCs w:val="20"/>
        </w:rPr>
        <w:t>Data Science Nanodegree from Udacity (</w:t>
      </w:r>
      <w:r w:rsidR="00251E88">
        <w:rPr>
          <w:rFonts w:ascii="Arial" w:hAnsi="Arial" w:cs="Arial"/>
          <w:bCs/>
          <w:sz w:val="20"/>
          <w:szCs w:val="20"/>
        </w:rPr>
        <w:t>2019); Deep Reinforcement Learning Nanodegree from Udacity (20</w:t>
      </w:r>
      <w:r w:rsidR="00A049C5">
        <w:rPr>
          <w:rFonts w:ascii="Arial" w:hAnsi="Arial" w:cs="Arial"/>
          <w:bCs/>
          <w:sz w:val="20"/>
          <w:szCs w:val="20"/>
        </w:rPr>
        <w:t>19); Deep Learning Specialization from Coursera (2018)</w:t>
      </w:r>
    </w:p>
    <w:p w14:paraId="6FC13113" w14:textId="77777777" w:rsidR="006A76C9" w:rsidRPr="000661BC" w:rsidRDefault="006A76C9" w:rsidP="006A76C9">
      <w:pPr>
        <w:pStyle w:val="Framecontents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084E8C" w14:textId="6E62D8E7" w:rsidR="005E2416" w:rsidRDefault="006A76C9" w:rsidP="005E2416">
      <w:pPr>
        <w:ind w:left="2160" w:hanging="2160"/>
        <w:rPr>
          <w:rFonts w:ascii="Arial" w:hAnsi="Arial" w:cs="Arial"/>
          <w:sz w:val="20"/>
          <w:szCs w:val="20"/>
        </w:rPr>
      </w:pPr>
      <w:r w:rsidRPr="000661BC">
        <w:rPr>
          <w:rFonts w:ascii="Arial" w:hAnsi="Arial" w:cs="Arial"/>
          <w:b/>
          <w:bCs/>
          <w:sz w:val="20"/>
          <w:szCs w:val="20"/>
        </w:rPr>
        <w:t>Interests</w:t>
      </w:r>
      <w:r w:rsidRPr="000661BC">
        <w:rPr>
          <w:rFonts w:ascii="Arial" w:hAnsi="Arial" w:cs="Arial"/>
          <w:b/>
          <w:bCs/>
          <w:sz w:val="20"/>
          <w:szCs w:val="20"/>
        </w:rPr>
        <w:tab/>
      </w:r>
      <w:r w:rsidR="005E2416" w:rsidRPr="00FA22D5">
        <w:rPr>
          <w:rFonts w:ascii="Arial" w:hAnsi="Arial" w:cs="Arial"/>
          <w:i/>
          <w:iCs/>
          <w:sz w:val="20"/>
          <w:szCs w:val="20"/>
        </w:rPr>
        <w:t>Community engagement</w:t>
      </w:r>
      <w:r w:rsidR="00FA22D5">
        <w:rPr>
          <w:rFonts w:ascii="Arial" w:hAnsi="Arial" w:cs="Arial"/>
          <w:sz w:val="20"/>
          <w:szCs w:val="20"/>
        </w:rPr>
        <w:t xml:space="preserve"> -</w:t>
      </w:r>
    </w:p>
    <w:p w14:paraId="6184A880" w14:textId="52F0D268" w:rsidR="005E2416" w:rsidRDefault="00FA22D5" w:rsidP="005E241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Asian@VMware</w:t>
      </w:r>
      <w:proofErr w:type="spellEnd"/>
      <w:r w:rsidR="00B72657">
        <w:rPr>
          <w:rFonts w:ascii="Arial" w:hAnsi="Arial" w:cs="Arial"/>
          <w:sz w:val="20"/>
          <w:szCs w:val="20"/>
        </w:rPr>
        <w:t xml:space="preserve"> (2019-)</w:t>
      </w:r>
      <w:r>
        <w:rPr>
          <w:rFonts w:ascii="Arial" w:hAnsi="Arial" w:cs="Arial"/>
          <w:sz w:val="20"/>
          <w:szCs w:val="20"/>
        </w:rPr>
        <w:t>:</w:t>
      </w:r>
      <w:r w:rsidR="00B72657">
        <w:rPr>
          <w:rFonts w:ascii="Arial" w:hAnsi="Arial" w:cs="Arial"/>
          <w:sz w:val="20"/>
          <w:szCs w:val="20"/>
        </w:rPr>
        <w:t xml:space="preserve"> </w:t>
      </w:r>
      <w:r w:rsidR="005E2416" w:rsidRPr="005E2416">
        <w:rPr>
          <w:rFonts w:ascii="Arial" w:hAnsi="Arial" w:cs="Arial"/>
          <w:sz w:val="20"/>
          <w:szCs w:val="20"/>
        </w:rPr>
        <w:t>founder and co-lead of a diversity and inclusion group at VMware for Asian-American professionals</w:t>
      </w:r>
    </w:p>
    <w:p w14:paraId="08F860C5" w14:textId="7BC4B6C5" w:rsidR="005E2416" w:rsidRDefault="00FA22D5" w:rsidP="005E241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Food4Lives</w:t>
      </w:r>
      <w:r w:rsidR="00B72657">
        <w:rPr>
          <w:rFonts w:ascii="Arial" w:hAnsi="Arial" w:cs="Arial"/>
          <w:sz w:val="20"/>
          <w:szCs w:val="20"/>
        </w:rPr>
        <w:t xml:space="preserve"> (20180-2020)</w:t>
      </w:r>
      <w:r>
        <w:rPr>
          <w:rFonts w:ascii="Arial" w:hAnsi="Arial" w:cs="Arial"/>
          <w:sz w:val="20"/>
          <w:szCs w:val="20"/>
        </w:rPr>
        <w:t xml:space="preserve">: </w:t>
      </w:r>
      <w:r w:rsidR="00A75723">
        <w:rPr>
          <w:rFonts w:ascii="Arial" w:hAnsi="Arial" w:cs="Arial"/>
          <w:sz w:val="20"/>
          <w:szCs w:val="20"/>
        </w:rPr>
        <w:t>hands-on and executive volunteer at a Foodbank in Atlanta that serves the homeless with meals and donations (</w:t>
      </w:r>
      <w:r>
        <w:rPr>
          <w:rFonts w:ascii="Arial" w:hAnsi="Arial" w:cs="Arial"/>
          <w:sz w:val="20"/>
          <w:szCs w:val="20"/>
        </w:rPr>
        <w:t>2018-2020)</w:t>
      </w:r>
    </w:p>
    <w:p w14:paraId="73E434D8" w14:textId="39D715C9" w:rsidR="00FA22D5" w:rsidRPr="00FA22D5" w:rsidRDefault="00FA22D5" w:rsidP="00FA22D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Peachtree Toastmasters</w:t>
      </w:r>
      <w:r w:rsidR="00B72657">
        <w:rPr>
          <w:rFonts w:ascii="Arial" w:hAnsi="Arial" w:cs="Arial"/>
          <w:sz w:val="20"/>
          <w:szCs w:val="20"/>
        </w:rPr>
        <w:t xml:space="preserve"> (2019-2021)</w:t>
      </w:r>
      <w:r>
        <w:rPr>
          <w:rFonts w:ascii="Arial" w:hAnsi="Arial" w:cs="Arial"/>
          <w:sz w:val="20"/>
          <w:szCs w:val="20"/>
        </w:rPr>
        <w:t xml:space="preserve">: </w:t>
      </w:r>
      <w:r w:rsidRPr="00FA22D5">
        <w:rPr>
          <w:rFonts w:ascii="Arial" w:hAnsi="Arial" w:cs="Arial"/>
          <w:sz w:val="20"/>
          <w:szCs w:val="20"/>
        </w:rPr>
        <w:t>president of a Toastmasters club in Atlanta, a non-profit leadership development organization</w:t>
      </w:r>
    </w:p>
    <w:p w14:paraId="34DB840C" w14:textId="77777777" w:rsidR="00A75723" w:rsidRPr="00A75723" w:rsidRDefault="00A75723" w:rsidP="00A75723">
      <w:pPr>
        <w:ind w:left="2160"/>
        <w:rPr>
          <w:rFonts w:ascii="Arial" w:hAnsi="Arial" w:cs="Arial"/>
          <w:sz w:val="20"/>
          <w:szCs w:val="20"/>
        </w:rPr>
      </w:pPr>
    </w:p>
    <w:p w14:paraId="0C7CFBF0" w14:textId="13A3C130" w:rsidR="00A75723" w:rsidRDefault="00A75723" w:rsidP="00FA22D5">
      <w:pPr>
        <w:ind w:left="2160"/>
        <w:rPr>
          <w:rFonts w:ascii="Arial" w:hAnsi="Arial" w:cs="Arial"/>
          <w:sz w:val="20"/>
          <w:szCs w:val="20"/>
        </w:rPr>
      </w:pPr>
      <w:r w:rsidRPr="00FA22D5">
        <w:rPr>
          <w:rFonts w:ascii="Arial" w:hAnsi="Arial" w:cs="Arial"/>
          <w:i/>
          <w:iCs/>
          <w:sz w:val="20"/>
          <w:szCs w:val="20"/>
        </w:rPr>
        <w:t>Technical writing</w:t>
      </w:r>
      <w:r>
        <w:rPr>
          <w:rFonts w:ascii="Arial" w:hAnsi="Arial" w:cs="Arial"/>
          <w:sz w:val="20"/>
          <w:szCs w:val="20"/>
        </w:rPr>
        <w:t xml:space="preserve"> </w:t>
      </w:r>
      <w:r w:rsidR="00FA22D5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FA22D5">
        <w:rPr>
          <w:rFonts w:ascii="Arial" w:hAnsi="Arial" w:cs="Arial"/>
          <w:sz w:val="20"/>
          <w:szCs w:val="20"/>
        </w:rPr>
        <w:t>ML2Vec</w:t>
      </w:r>
      <w:r w:rsidR="00B72657">
        <w:rPr>
          <w:rFonts w:ascii="Arial" w:hAnsi="Arial" w:cs="Arial"/>
          <w:sz w:val="20"/>
          <w:szCs w:val="20"/>
        </w:rPr>
        <w:t xml:space="preserve"> (2017-)</w:t>
      </w:r>
      <w:r w:rsidR="00FA22D5">
        <w:rPr>
          <w:rFonts w:ascii="Arial" w:hAnsi="Arial" w:cs="Arial"/>
          <w:sz w:val="20"/>
          <w:szCs w:val="20"/>
        </w:rPr>
        <w:t xml:space="preserve">: </w:t>
      </w:r>
      <w:r w:rsidRPr="00A75723">
        <w:rPr>
          <w:rFonts w:ascii="Arial" w:hAnsi="Arial" w:cs="Arial"/>
          <w:sz w:val="20"/>
          <w:szCs w:val="20"/>
        </w:rPr>
        <w:t>published blogger on data-science and machine learning topics</w:t>
      </w:r>
      <w:r w:rsidR="00FA22D5">
        <w:rPr>
          <w:rFonts w:ascii="Arial" w:hAnsi="Arial" w:cs="Arial"/>
          <w:sz w:val="20"/>
          <w:szCs w:val="20"/>
        </w:rPr>
        <w:t xml:space="preserve">. </w:t>
      </w:r>
      <w:hyperlink r:id="rId8" w:history="1">
        <w:r w:rsidR="00FA22D5" w:rsidRPr="00A5195B">
          <w:rPr>
            <w:rStyle w:val="Hyperlink"/>
            <w:rFonts w:ascii="Arial" w:hAnsi="Arial" w:cs="Arial"/>
            <w:sz w:val="20"/>
            <w:szCs w:val="20"/>
          </w:rPr>
          <w:t>https://medium.com/ml2vec</w:t>
        </w:r>
      </w:hyperlink>
    </w:p>
    <w:p w14:paraId="646532E4" w14:textId="77777777" w:rsidR="00FA22D5" w:rsidRDefault="00FA22D5" w:rsidP="00FA22D5">
      <w:pPr>
        <w:ind w:left="2160"/>
        <w:rPr>
          <w:rFonts w:ascii="Arial" w:hAnsi="Arial" w:cs="Arial"/>
          <w:sz w:val="20"/>
          <w:szCs w:val="20"/>
        </w:rPr>
      </w:pPr>
    </w:p>
    <w:p w14:paraId="4CC64603" w14:textId="7D96DDBF" w:rsidR="00A53D46" w:rsidRPr="00683C19" w:rsidRDefault="00A75723" w:rsidP="00B72657">
      <w:pPr>
        <w:ind w:left="2160"/>
        <w:rPr>
          <w:rFonts w:ascii="Arial" w:hAnsi="Arial" w:cs="Arial"/>
          <w:sz w:val="20"/>
          <w:szCs w:val="20"/>
        </w:rPr>
      </w:pPr>
      <w:r w:rsidRPr="00FA22D5">
        <w:rPr>
          <w:rFonts w:ascii="Arial" w:hAnsi="Arial" w:cs="Arial"/>
          <w:i/>
          <w:iCs/>
          <w:sz w:val="20"/>
          <w:szCs w:val="20"/>
        </w:rPr>
        <w:t>Volunteering with animals</w:t>
      </w:r>
      <w:r>
        <w:rPr>
          <w:rFonts w:ascii="Arial" w:hAnsi="Arial" w:cs="Arial"/>
          <w:sz w:val="20"/>
          <w:szCs w:val="20"/>
        </w:rPr>
        <w:t xml:space="preserve"> –</w:t>
      </w:r>
      <w:r w:rsidR="00FA22D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A22D5">
        <w:rPr>
          <w:rFonts w:ascii="Arial" w:hAnsi="Arial" w:cs="Arial"/>
          <w:sz w:val="20"/>
          <w:szCs w:val="20"/>
        </w:rPr>
        <w:t>Furkids</w:t>
      </w:r>
      <w:proofErr w:type="spellEnd"/>
      <w:r w:rsidR="00B72657">
        <w:rPr>
          <w:rFonts w:ascii="Arial" w:hAnsi="Arial" w:cs="Arial"/>
          <w:sz w:val="20"/>
          <w:szCs w:val="20"/>
        </w:rPr>
        <w:t xml:space="preserve"> (2021-)</w:t>
      </w:r>
      <w:r w:rsidR="00FA22D5">
        <w:rPr>
          <w:rFonts w:ascii="Arial" w:hAnsi="Arial" w:cs="Arial"/>
          <w:sz w:val="20"/>
          <w:szCs w:val="20"/>
        </w:rPr>
        <w:t>: active volunteer at a local animal shelter</w:t>
      </w:r>
    </w:p>
    <w:sectPr w:rsidR="00A53D46" w:rsidRPr="00683C19" w:rsidSect="003907EE">
      <w:pgSz w:w="12240" w:h="15840" w:code="1"/>
      <w:pgMar w:top="851" w:right="1134" w:bottom="35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D257D" w14:textId="77777777" w:rsidR="00B553EC" w:rsidRDefault="00B553EC">
      <w:r>
        <w:separator/>
      </w:r>
    </w:p>
  </w:endnote>
  <w:endnote w:type="continuationSeparator" w:id="0">
    <w:p w14:paraId="0C201A8C" w14:textId="77777777" w:rsidR="00B553EC" w:rsidRDefault="00B553EC">
      <w:r>
        <w:continuationSeparator/>
      </w:r>
    </w:p>
  </w:endnote>
  <w:endnote w:type="continuationNotice" w:id="1">
    <w:p w14:paraId="148A952D" w14:textId="77777777" w:rsidR="00B553EC" w:rsidRDefault="00B553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06DC6" w14:textId="77777777" w:rsidR="00B553EC" w:rsidRDefault="00B553EC">
      <w:r>
        <w:separator/>
      </w:r>
    </w:p>
  </w:footnote>
  <w:footnote w:type="continuationSeparator" w:id="0">
    <w:p w14:paraId="41A48B0F" w14:textId="77777777" w:rsidR="00B553EC" w:rsidRDefault="00B553EC">
      <w:r>
        <w:continuationSeparator/>
      </w:r>
    </w:p>
  </w:footnote>
  <w:footnote w:type="continuationNotice" w:id="1">
    <w:p w14:paraId="68E60BDC" w14:textId="77777777" w:rsidR="00B553EC" w:rsidRDefault="00B553E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638"/>
    <w:multiLevelType w:val="hybridMultilevel"/>
    <w:tmpl w:val="94E487D2"/>
    <w:lvl w:ilvl="0" w:tplc="D9DA277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3161FB2"/>
    <w:multiLevelType w:val="hybridMultilevel"/>
    <w:tmpl w:val="6D06D73E"/>
    <w:lvl w:ilvl="0" w:tplc="D9DA277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4BA01EF"/>
    <w:multiLevelType w:val="hybridMultilevel"/>
    <w:tmpl w:val="DEF28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E01D2"/>
    <w:multiLevelType w:val="hybridMultilevel"/>
    <w:tmpl w:val="8894375A"/>
    <w:lvl w:ilvl="0" w:tplc="04090003">
      <w:start w:val="1"/>
      <w:numFmt w:val="bullet"/>
      <w:lvlText w:val="o"/>
      <w:lvlJc w:val="left"/>
      <w:pPr>
        <w:ind w:left="6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4" w15:restartNumberingAfterBreak="0">
    <w:nsid w:val="19D36163"/>
    <w:multiLevelType w:val="hybridMultilevel"/>
    <w:tmpl w:val="AA0AE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A0BC5"/>
    <w:multiLevelType w:val="multilevel"/>
    <w:tmpl w:val="66DEE6F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CA60945"/>
    <w:multiLevelType w:val="multilevel"/>
    <w:tmpl w:val="7578F88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2047691"/>
    <w:multiLevelType w:val="hybridMultilevel"/>
    <w:tmpl w:val="96FE0D1A"/>
    <w:lvl w:ilvl="0" w:tplc="D9DA277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7B96D0B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8"/>
        <w:szCs w:val="18"/>
      </w:rPr>
    </w:lvl>
    <w:lvl w:ilvl="4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362971F8"/>
    <w:multiLevelType w:val="multilevel"/>
    <w:tmpl w:val="FA18FF38"/>
    <w:lvl w:ilvl="0">
      <w:start w:val="1"/>
      <w:numFmt w:val="bullet"/>
      <w:lvlText w:val=""/>
      <w:lvlJc w:val="left"/>
      <w:pPr>
        <w:tabs>
          <w:tab w:val="num" w:pos="36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7B43A04"/>
    <w:multiLevelType w:val="multilevel"/>
    <w:tmpl w:val="F8267D3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58934CA8"/>
    <w:multiLevelType w:val="multilevel"/>
    <w:tmpl w:val="30CA000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0EC549D"/>
    <w:multiLevelType w:val="hybridMultilevel"/>
    <w:tmpl w:val="B07E7F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84FBE"/>
    <w:multiLevelType w:val="hybridMultilevel"/>
    <w:tmpl w:val="CCDA6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F3348C"/>
    <w:multiLevelType w:val="hybridMultilevel"/>
    <w:tmpl w:val="4704C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13"/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2"/>
  </w:num>
  <w:num w:numId="12">
    <w:abstractNumId w:val="4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C5F"/>
    <w:rsid w:val="000039A3"/>
    <w:rsid w:val="00011F9A"/>
    <w:rsid w:val="000153F3"/>
    <w:rsid w:val="0001691F"/>
    <w:rsid w:val="000317FB"/>
    <w:rsid w:val="000422C7"/>
    <w:rsid w:val="000424AA"/>
    <w:rsid w:val="0004561B"/>
    <w:rsid w:val="00050FC9"/>
    <w:rsid w:val="000558E6"/>
    <w:rsid w:val="00061B17"/>
    <w:rsid w:val="000661BC"/>
    <w:rsid w:val="000669E5"/>
    <w:rsid w:val="000704E0"/>
    <w:rsid w:val="0007332F"/>
    <w:rsid w:val="000765DB"/>
    <w:rsid w:val="00077320"/>
    <w:rsid w:val="000B01C5"/>
    <w:rsid w:val="000B481D"/>
    <w:rsid w:val="000B7D40"/>
    <w:rsid w:val="000D1774"/>
    <w:rsid w:val="000D2A5C"/>
    <w:rsid w:val="000D2CD5"/>
    <w:rsid w:val="000D4452"/>
    <w:rsid w:val="000D4D41"/>
    <w:rsid w:val="000D5DBF"/>
    <w:rsid w:val="000E4DB5"/>
    <w:rsid w:val="000E5B1F"/>
    <w:rsid w:val="000E6D90"/>
    <w:rsid w:val="000F11A6"/>
    <w:rsid w:val="000F3587"/>
    <w:rsid w:val="000F5285"/>
    <w:rsid w:val="00116EE0"/>
    <w:rsid w:val="001208A5"/>
    <w:rsid w:val="001269F4"/>
    <w:rsid w:val="00130AAE"/>
    <w:rsid w:val="00143EF1"/>
    <w:rsid w:val="00153FF4"/>
    <w:rsid w:val="00157CBE"/>
    <w:rsid w:val="0017200B"/>
    <w:rsid w:val="001742D4"/>
    <w:rsid w:val="001742FD"/>
    <w:rsid w:val="001749D9"/>
    <w:rsid w:val="00177F8D"/>
    <w:rsid w:val="001846EE"/>
    <w:rsid w:val="001924E7"/>
    <w:rsid w:val="001A0895"/>
    <w:rsid w:val="001A69F8"/>
    <w:rsid w:val="001C0ADE"/>
    <w:rsid w:val="001E1026"/>
    <w:rsid w:val="001F1F34"/>
    <w:rsid w:val="00206A5B"/>
    <w:rsid w:val="002174D8"/>
    <w:rsid w:val="00222A95"/>
    <w:rsid w:val="00244DD2"/>
    <w:rsid w:val="00251E88"/>
    <w:rsid w:val="00266DC5"/>
    <w:rsid w:val="002866AC"/>
    <w:rsid w:val="00295EE8"/>
    <w:rsid w:val="002A33AA"/>
    <w:rsid w:val="002B2BE5"/>
    <w:rsid w:val="002B61C0"/>
    <w:rsid w:val="002C577B"/>
    <w:rsid w:val="002C6ABF"/>
    <w:rsid w:val="002C6D46"/>
    <w:rsid w:val="002C769B"/>
    <w:rsid w:val="002D4BCF"/>
    <w:rsid w:val="002E09D2"/>
    <w:rsid w:val="002E43C5"/>
    <w:rsid w:val="00300377"/>
    <w:rsid w:val="0030582F"/>
    <w:rsid w:val="00320F7A"/>
    <w:rsid w:val="003355A7"/>
    <w:rsid w:val="00344572"/>
    <w:rsid w:val="00346173"/>
    <w:rsid w:val="003506CA"/>
    <w:rsid w:val="003553DE"/>
    <w:rsid w:val="00357CAD"/>
    <w:rsid w:val="00360DD8"/>
    <w:rsid w:val="003642BB"/>
    <w:rsid w:val="00366771"/>
    <w:rsid w:val="00380318"/>
    <w:rsid w:val="003805E7"/>
    <w:rsid w:val="003907EE"/>
    <w:rsid w:val="00392D64"/>
    <w:rsid w:val="00397609"/>
    <w:rsid w:val="003B005C"/>
    <w:rsid w:val="003B4CBB"/>
    <w:rsid w:val="003C2864"/>
    <w:rsid w:val="003C4FF0"/>
    <w:rsid w:val="003C6DD9"/>
    <w:rsid w:val="003C7E22"/>
    <w:rsid w:val="003E35E0"/>
    <w:rsid w:val="003E3846"/>
    <w:rsid w:val="003F4B67"/>
    <w:rsid w:val="003F6489"/>
    <w:rsid w:val="00400EF5"/>
    <w:rsid w:val="00412C27"/>
    <w:rsid w:val="00417B19"/>
    <w:rsid w:val="0043549C"/>
    <w:rsid w:val="004426CB"/>
    <w:rsid w:val="00454F2B"/>
    <w:rsid w:val="00460129"/>
    <w:rsid w:val="00467C8E"/>
    <w:rsid w:val="00471420"/>
    <w:rsid w:val="00471433"/>
    <w:rsid w:val="00476227"/>
    <w:rsid w:val="00480D96"/>
    <w:rsid w:val="00481889"/>
    <w:rsid w:val="0048219C"/>
    <w:rsid w:val="00486A90"/>
    <w:rsid w:val="00487933"/>
    <w:rsid w:val="00492396"/>
    <w:rsid w:val="00493318"/>
    <w:rsid w:val="004A7FD5"/>
    <w:rsid w:val="004B4A62"/>
    <w:rsid w:val="004C0933"/>
    <w:rsid w:val="004C0A85"/>
    <w:rsid w:val="004C4DD6"/>
    <w:rsid w:val="004D5B66"/>
    <w:rsid w:val="004D7628"/>
    <w:rsid w:val="004E047A"/>
    <w:rsid w:val="004E1D60"/>
    <w:rsid w:val="004E3780"/>
    <w:rsid w:val="004F22B6"/>
    <w:rsid w:val="004F5033"/>
    <w:rsid w:val="005024A1"/>
    <w:rsid w:val="00511544"/>
    <w:rsid w:val="0051594A"/>
    <w:rsid w:val="0051628D"/>
    <w:rsid w:val="00517200"/>
    <w:rsid w:val="00521903"/>
    <w:rsid w:val="00521B27"/>
    <w:rsid w:val="005330FC"/>
    <w:rsid w:val="0055566A"/>
    <w:rsid w:val="00557D61"/>
    <w:rsid w:val="00561604"/>
    <w:rsid w:val="005649E5"/>
    <w:rsid w:val="00571896"/>
    <w:rsid w:val="00591ED0"/>
    <w:rsid w:val="005A7BD0"/>
    <w:rsid w:val="005C6956"/>
    <w:rsid w:val="005D2437"/>
    <w:rsid w:val="005D26B2"/>
    <w:rsid w:val="005E2416"/>
    <w:rsid w:val="005E585C"/>
    <w:rsid w:val="005E6C2E"/>
    <w:rsid w:val="005F462C"/>
    <w:rsid w:val="005F607E"/>
    <w:rsid w:val="006118E0"/>
    <w:rsid w:val="00616E73"/>
    <w:rsid w:val="00625498"/>
    <w:rsid w:val="00634384"/>
    <w:rsid w:val="00637EAB"/>
    <w:rsid w:val="006413DE"/>
    <w:rsid w:val="00653936"/>
    <w:rsid w:val="006560E1"/>
    <w:rsid w:val="00675947"/>
    <w:rsid w:val="00680970"/>
    <w:rsid w:val="00683C19"/>
    <w:rsid w:val="0068471D"/>
    <w:rsid w:val="00685349"/>
    <w:rsid w:val="00693A9F"/>
    <w:rsid w:val="00696426"/>
    <w:rsid w:val="006A18F3"/>
    <w:rsid w:val="006A76C9"/>
    <w:rsid w:val="006C0CFF"/>
    <w:rsid w:val="006D463C"/>
    <w:rsid w:val="006D5799"/>
    <w:rsid w:val="006E508A"/>
    <w:rsid w:val="006F22A3"/>
    <w:rsid w:val="00701819"/>
    <w:rsid w:val="00703B07"/>
    <w:rsid w:val="00713F94"/>
    <w:rsid w:val="00715685"/>
    <w:rsid w:val="00715AA3"/>
    <w:rsid w:val="007245EB"/>
    <w:rsid w:val="00730813"/>
    <w:rsid w:val="00747F15"/>
    <w:rsid w:val="00754064"/>
    <w:rsid w:val="0075705C"/>
    <w:rsid w:val="00787E0E"/>
    <w:rsid w:val="007A1764"/>
    <w:rsid w:val="007A28AE"/>
    <w:rsid w:val="007A3BF7"/>
    <w:rsid w:val="007C1B3B"/>
    <w:rsid w:val="007C22C8"/>
    <w:rsid w:val="007C4774"/>
    <w:rsid w:val="007D1728"/>
    <w:rsid w:val="007D2F88"/>
    <w:rsid w:val="007E16A2"/>
    <w:rsid w:val="007E28FA"/>
    <w:rsid w:val="007F26ED"/>
    <w:rsid w:val="007F7C93"/>
    <w:rsid w:val="008077CC"/>
    <w:rsid w:val="00807C08"/>
    <w:rsid w:val="00811D95"/>
    <w:rsid w:val="008132FE"/>
    <w:rsid w:val="00823209"/>
    <w:rsid w:val="00823F5A"/>
    <w:rsid w:val="0083030A"/>
    <w:rsid w:val="00836D3F"/>
    <w:rsid w:val="008435F9"/>
    <w:rsid w:val="0084562A"/>
    <w:rsid w:val="0086184F"/>
    <w:rsid w:val="00861C0E"/>
    <w:rsid w:val="00862D6D"/>
    <w:rsid w:val="008639EF"/>
    <w:rsid w:val="00866098"/>
    <w:rsid w:val="008667F6"/>
    <w:rsid w:val="00870056"/>
    <w:rsid w:val="00873984"/>
    <w:rsid w:val="00875074"/>
    <w:rsid w:val="00877239"/>
    <w:rsid w:val="00882390"/>
    <w:rsid w:val="00882E6E"/>
    <w:rsid w:val="008B3649"/>
    <w:rsid w:val="008C44AB"/>
    <w:rsid w:val="008C70BC"/>
    <w:rsid w:val="008C78C9"/>
    <w:rsid w:val="008D0E25"/>
    <w:rsid w:val="008E2FD8"/>
    <w:rsid w:val="008E3120"/>
    <w:rsid w:val="008E51F6"/>
    <w:rsid w:val="008F123E"/>
    <w:rsid w:val="008F2BCE"/>
    <w:rsid w:val="008F3A5C"/>
    <w:rsid w:val="008F4ABF"/>
    <w:rsid w:val="00925EB5"/>
    <w:rsid w:val="00926F36"/>
    <w:rsid w:val="009342F4"/>
    <w:rsid w:val="009402CF"/>
    <w:rsid w:val="009542A4"/>
    <w:rsid w:val="009562F9"/>
    <w:rsid w:val="0096647D"/>
    <w:rsid w:val="00977819"/>
    <w:rsid w:val="0098222B"/>
    <w:rsid w:val="009902B7"/>
    <w:rsid w:val="009A735B"/>
    <w:rsid w:val="009C67E9"/>
    <w:rsid w:val="009E126B"/>
    <w:rsid w:val="009E1F00"/>
    <w:rsid w:val="009F23A5"/>
    <w:rsid w:val="00A049C5"/>
    <w:rsid w:val="00A07527"/>
    <w:rsid w:val="00A32BA1"/>
    <w:rsid w:val="00A44CF9"/>
    <w:rsid w:val="00A476E3"/>
    <w:rsid w:val="00A511AE"/>
    <w:rsid w:val="00A53D46"/>
    <w:rsid w:val="00A6267C"/>
    <w:rsid w:val="00A63381"/>
    <w:rsid w:val="00A65CF0"/>
    <w:rsid w:val="00A702B3"/>
    <w:rsid w:val="00A75723"/>
    <w:rsid w:val="00A77118"/>
    <w:rsid w:val="00A773C5"/>
    <w:rsid w:val="00A77693"/>
    <w:rsid w:val="00A77D05"/>
    <w:rsid w:val="00A80684"/>
    <w:rsid w:val="00A82246"/>
    <w:rsid w:val="00A840ED"/>
    <w:rsid w:val="00A86957"/>
    <w:rsid w:val="00A878CA"/>
    <w:rsid w:val="00A96BD8"/>
    <w:rsid w:val="00AD2E13"/>
    <w:rsid w:val="00AE55EC"/>
    <w:rsid w:val="00B02565"/>
    <w:rsid w:val="00B042FB"/>
    <w:rsid w:val="00B06C43"/>
    <w:rsid w:val="00B13BAD"/>
    <w:rsid w:val="00B13D54"/>
    <w:rsid w:val="00B16914"/>
    <w:rsid w:val="00B2085B"/>
    <w:rsid w:val="00B211AC"/>
    <w:rsid w:val="00B220DB"/>
    <w:rsid w:val="00B279E3"/>
    <w:rsid w:val="00B34382"/>
    <w:rsid w:val="00B37F6C"/>
    <w:rsid w:val="00B407D7"/>
    <w:rsid w:val="00B458E6"/>
    <w:rsid w:val="00B524EE"/>
    <w:rsid w:val="00B553EC"/>
    <w:rsid w:val="00B61C4D"/>
    <w:rsid w:val="00B63582"/>
    <w:rsid w:val="00B71D9B"/>
    <w:rsid w:val="00B72574"/>
    <w:rsid w:val="00B72657"/>
    <w:rsid w:val="00B754D1"/>
    <w:rsid w:val="00B86E0E"/>
    <w:rsid w:val="00BA12AC"/>
    <w:rsid w:val="00BA4545"/>
    <w:rsid w:val="00BB4590"/>
    <w:rsid w:val="00BC425A"/>
    <w:rsid w:val="00BE1A26"/>
    <w:rsid w:val="00C020D2"/>
    <w:rsid w:val="00C03FE7"/>
    <w:rsid w:val="00C1242B"/>
    <w:rsid w:val="00C13855"/>
    <w:rsid w:val="00C14998"/>
    <w:rsid w:val="00C14FCB"/>
    <w:rsid w:val="00C212BA"/>
    <w:rsid w:val="00C2379E"/>
    <w:rsid w:val="00C342F8"/>
    <w:rsid w:val="00C35812"/>
    <w:rsid w:val="00C65880"/>
    <w:rsid w:val="00C67C5F"/>
    <w:rsid w:val="00C75AD7"/>
    <w:rsid w:val="00C77A4A"/>
    <w:rsid w:val="00C83907"/>
    <w:rsid w:val="00C900BE"/>
    <w:rsid w:val="00C9090B"/>
    <w:rsid w:val="00CB00B5"/>
    <w:rsid w:val="00CB11C0"/>
    <w:rsid w:val="00CB1D02"/>
    <w:rsid w:val="00CB7B5C"/>
    <w:rsid w:val="00CC1D9F"/>
    <w:rsid w:val="00CC3631"/>
    <w:rsid w:val="00CC7DBB"/>
    <w:rsid w:val="00CD5B14"/>
    <w:rsid w:val="00CE5924"/>
    <w:rsid w:val="00CE6FEE"/>
    <w:rsid w:val="00CF78D1"/>
    <w:rsid w:val="00D00D85"/>
    <w:rsid w:val="00D0268E"/>
    <w:rsid w:val="00D061BB"/>
    <w:rsid w:val="00D070E1"/>
    <w:rsid w:val="00D14BF4"/>
    <w:rsid w:val="00D17092"/>
    <w:rsid w:val="00D20F9E"/>
    <w:rsid w:val="00D224C1"/>
    <w:rsid w:val="00D34ACB"/>
    <w:rsid w:val="00D34AD3"/>
    <w:rsid w:val="00D34BBB"/>
    <w:rsid w:val="00D3578A"/>
    <w:rsid w:val="00D543C1"/>
    <w:rsid w:val="00D63C55"/>
    <w:rsid w:val="00D73AC2"/>
    <w:rsid w:val="00D769F7"/>
    <w:rsid w:val="00D80172"/>
    <w:rsid w:val="00D84681"/>
    <w:rsid w:val="00D908A4"/>
    <w:rsid w:val="00D92BD4"/>
    <w:rsid w:val="00DB2914"/>
    <w:rsid w:val="00DB7067"/>
    <w:rsid w:val="00DC7640"/>
    <w:rsid w:val="00DD00BB"/>
    <w:rsid w:val="00DD0E40"/>
    <w:rsid w:val="00DE1EEF"/>
    <w:rsid w:val="00DE42E7"/>
    <w:rsid w:val="00DF72E2"/>
    <w:rsid w:val="00E05459"/>
    <w:rsid w:val="00E10D1A"/>
    <w:rsid w:val="00E1799E"/>
    <w:rsid w:val="00E21EC8"/>
    <w:rsid w:val="00E3124F"/>
    <w:rsid w:val="00E34024"/>
    <w:rsid w:val="00E37782"/>
    <w:rsid w:val="00E432DB"/>
    <w:rsid w:val="00E525FD"/>
    <w:rsid w:val="00E57429"/>
    <w:rsid w:val="00E6056C"/>
    <w:rsid w:val="00E62409"/>
    <w:rsid w:val="00E72D31"/>
    <w:rsid w:val="00E74394"/>
    <w:rsid w:val="00E91BB4"/>
    <w:rsid w:val="00E95F8F"/>
    <w:rsid w:val="00EA019A"/>
    <w:rsid w:val="00ED4AD8"/>
    <w:rsid w:val="00EF04C3"/>
    <w:rsid w:val="00EF08B1"/>
    <w:rsid w:val="00EF4E9D"/>
    <w:rsid w:val="00EF71B9"/>
    <w:rsid w:val="00F119C1"/>
    <w:rsid w:val="00F1577F"/>
    <w:rsid w:val="00F211C7"/>
    <w:rsid w:val="00F33E76"/>
    <w:rsid w:val="00F40FE8"/>
    <w:rsid w:val="00F41C6D"/>
    <w:rsid w:val="00F4518B"/>
    <w:rsid w:val="00F45E04"/>
    <w:rsid w:val="00F45EEA"/>
    <w:rsid w:val="00F4711D"/>
    <w:rsid w:val="00F61D81"/>
    <w:rsid w:val="00F67CC8"/>
    <w:rsid w:val="00F72968"/>
    <w:rsid w:val="00F8072A"/>
    <w:rsid w:val="00F83AAD"/>
    <w:rsid w:val="00F86A12"/>
    <w:rsid w:val="00F87318"/>
    <w:rsid w:val="00F91265"/>
    <w:rsid w:val="00FA1B2C"/>
    <w:rsid w:val="00FA22D5"/>
    <w:rsid w:val="00FA2E82"/>
    <w:rsid w:val="00FA5A6E"/>
    <w:rsid w:val="00FC0BF3"/>
    <w:rsid w:val="00FC15C8"/>
    <w:rsid w:val="00FC45D3"/>
    <w:rsid w:val="00FC4C76"/>
    <w:rsid w:val="00FC6861"/>
    <w:rsid w:val="00FD7F4E"/>
    <w:rsid w:val="00FE360E"/>
    <w:rsid w:val="00FE79D3"/>
    <w:rsid w:val="00FF3D3F"/>
    <w:rsid w:val="00FF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AC70EE"/>
  <w15:docId w15:val="{01967959-CAAB-4D9E-BD6F-63207412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A5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661B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0661B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47F15"/>
    <w:rPr>
      <w:color w:val="0000FF"/>
      <w:u w:val="single"/>
    </w:rPr>
  </w:style>
  <w:style w:type="paragraph" w:styleId="Header">
    <w:name w:val="header"/>
    <w:basedOn w:val="Normal"/>
    <w:link w:val="HeaderChar"/>
    <w:rsid w:val="00747F1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47F15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1F1F34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hidden/>
    <w:rsid w:val="00A511A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A511A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styleId="CommentReference">
    <w:name w:val="annotation reference"/>
    <w:basedOn w:val="DefaultParagraphFont"/>
    <w:semiHidden/>
    <w:rsid w:val="00517200"/>
    <w:rPr>
      <w:sz w:val="16"/>
      <w:szCs w:val="16"/>
    </w:rPr>
  </w:style>
  <w:style w:type="paragraph" w:styleId="CommentText">
    <w:name w:val="annotation text"/>
    <w:basedOn w:val="Normal"/>
    <w:semiHidden/>
    <w:rsid w:val="0051720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7200"/>
    <w:rPr>
      <w:b/>
      <w:bCs/>
    </w:rPr>
  </w:style>
  <w:style w:type="paragraph" w:styleId="Revision">
    <w:name w:val="Revision"/>
    <w:hidden/>
    <w:uiPriority w:val="99"/>
    <w:semiHidden/>
    <w:rsid w:val="000E5B1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245EB"/>
    <w:pPr>
      <w:ind w:left="720"/>
      <w:contextualSpacing/>
    </w:pPr>
  </w:style>
  <w:style w:type="paragraph" w:customStyle="1" w:styleId="Framecontents">
    <w:name w:val="Frame contents"/>
    <w:basedOn w:val="Normal"/>
    <w:rsid w:val="003553DE"/>
    <w:pPr>
      <w:tabs>
        <w:tab w:val="left" w:pos="720"/>
      </w:tabs>
      <w:suppressAutoHyphens/>
      <w:spacing w:after="120" w:line="276" w:lineRule="auto"/>
    </w:pPr>
    <w:rPr>
      <w:color w:val="00000A"/>
    </w:rPr>
  </w:style>
  <w:style w:type="character" w:customStyle="1" w:styleId="Heading1Char">
    <w:name w:val="Heading 1 Char"/>
    <w:basedOn w:val="DefaultParagraphFont"/>
    <w:link w:val="Heading1"/>
    <w:rsid w:val="000661BC"/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0661BC"/>
    <w:rPr>
      <w:rFonts w:ascii="Arial" w:hAnsi="Arial" w:cs="Arial"/>
      <w:b/>
      <w:bCs/>
      <w:i/>
      <w:iCs/>
      <w:sz w:val="28"/>
      <w:szCs w:val="28"/>
      <w:lang w:eastAsia="en-US"/>
    </w:rPr>
  </w:style>
  <w:style w:type="character" w:customStyle="1" w:styleId="HeaderChar">
    <w:name w:val="Header Char"/>
    <w:basedOn w:val="DefaultParagraphFont"/>
    <w:link w:val="Header"/>
    <w:rsid w:val="000661BC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8639E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13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8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0589">
          <w:marLeft w:val="0"/>
          <w:marRight w:val="0"/>
          <w:marTop w:val="0"/>
          <w:marBottom w:val="0"/>
          <w:divBdr>
            <w:top w:val="single" w:sz="12" w:space="0" w:color="656B6F"/>
            <w:left w:val="single" w:sz="6" w:space="0" w:color="656B6F"/>
            <w:bottom w:val="none" w:sz="0" w:space="0" w:color="auto"/>
            <w:right w:val="none" w:sz="0" w:space="0" w:color="auto"/>
          </w:divBdr>
          <w:divsChild>
            <w:div w:id="1209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ml2ve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ggs\AppData\Local\Microsoft\Windows\Temporary%20Internet%20Files\Content.Outlook\JSKPF8DF\MBA%202012-2013%20CV%20Template%20to%20u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DF6A4E-18A7-466A-9DF5-81D1FFE40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MBA 2012-2013 CV Template to use</Template>
  <TotalTime>35</TotalTime>
  <Pages>1</Pages>
  <Words>509</Words>
  <Characters>2903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Cambridge MBA CV</vt:lpstr>
      <vt:lpstr>Janine Nicole George</vt:lpstr>
    </vt:vector>
  </TitlesOfParts>
  <Company>JBS</Company>
  <LinksUpToDate>false</LinksUpToDate>
  <CharactersWithSpaces>3406</CharactersWithSpaces>
  <SharedDoc>false</SharedDoc>
  <HLinks>
    <vt:vector size="36" baseType="variant">
      <vt:variant>
        <vt:i4>327738</vt:i4>
      </vt:variant>
      <vt:variant>
        <vt:i4>3</vt:i4>
      </vt:variant>
      <vt:variant>
        <vt:i4>0</vt:i4>
      </vt:variant>
      <vt:variant>
        <vt:i4>5</vt:i4>
      </vt:variant>
      <vt:variant>
        <vt:lpwstr>mailto:abdrasilov@gmail.com</vt:lpwstr>
      </vt:variant>
      <vt:variant>
        <vt:lpwstr/>
      </vt:variant>
      <vt:variant>
        <vt:i4>3866634</vt:i4>
      </vt:variant>
      <vt:variant>
        <vt:i4>0</vt:i4>
      </vt:variant>
      <vt:variant>
        <vt:i4>0</vt:i4>
      </vt:variant>
      <vt:variant>
        <vt:i4>5</vt:i4>
      </vt:variant>
      <vt:variant>
        <vt:lpwstr>mailto:ra382@cam.ac.uk</vt:lpwstr>
      </vt:variant>
      <vt:variant>
        <vt:lpwstr/>
      </vt:variant>
      <vt:variant>
        <vt:i4>1572933</vt:i4>
      </vt:variant>
      <vt:variant>
        <vt:i4>0</vt:i4>
      </vt:variant>
      <vt:variant>
        <vt:i4>0</vt:i4>
      </vt:variant>
      <vt:variant>
        <vt:i4>5</vt:i4>
      </vt:variant>
      <vt:variant>
        <vt:lpwstr>http://www.jbs.cam.ac.uk/</vt:lpwstr>
      </vt:variant>
      <vt:variant>
        <vt:lpwstr/>
      </vt:variant>
      <vt:variant>
        <vt:i4>5701702</vt:i4>
      </vt:variant>
      <vt:variant>
        <vt:i4>5883</vt:i4>
      </vt:variant>
      <vt:variant>
        <vt:i4>1026</vt:i4>
      </vt:variant>
      <vt:variant>
        <vt:i4>1</vt:i4>
      </vt:variant>
      <vt:variant>
        <vt:lpwstr>http://www.jbs.cam.ac.uk/images/logo.jpg</vt:lpwstr>
      </vt:variant>
      <vt:variant>
        <vt:lpwstr/>
      </vt:variant>
      <vt:variant>
        <vt:i4>1572933</vt:i4>
      </vt:variant>
      <vt:variant>
        <vt:i4>-1</vt:i4>
      </vt:variant>
      <vt:variant>
        <vt:i4>2049</vt:i4>
      </vt:variant>
      <vt:variant>
        <vt:i4>4</vt:i4>
      </vt:variant>
      <vt:variant>
        <vt:lpwstr>http://www.jbs.cam.ac.uk/</vt:lpwstr>
      </vt:variant>
      <vt:variant>
        <vt:lpwstr/>
      </vt:variant>
      <vt:variant>
        <vt:i4>5701702</vt:i4>
      </vt:variant>
      <vt:variant>
        <vt:i4>-1</vt:i4>
      </vt:variant>
      <vt:variant>
        <vt:i4>2049</vt:i4>
      </vt:variant>
      <vt:variant>
        <vt:i4>1</vt:i4>
      </vt:variant>
      <vt:variant>
        <vt:lpwstr>http://www.jbs.cam.ac.uk/images/logo.jpg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Cambridge MBA CV</dc:title>
  <dc:creator>Shelley Hogg</dc:creator>
  <cp:lastModifiedBy>Ravish Chawla</cp:lastModifiedBy>
  <cp:revision>3</cp:revision>
  <cp:lastPrinted>2015-05-21T15:48:00Z</cp:lastPrinted>
  <dcterms:created xsi:type="dcterms:W3CDTF">2022-01-03T01:48:00Z</dcterms:created>
  <dcterms:modified xsi:type="dcterms:W3CDTF">2022-01-09T23:56:00Z</dcterms:modified>
</cp:coreProperties>
</file>